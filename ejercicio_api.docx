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2731" w:rsidP="4EF4DCE6" w:rsidRDefault="00D62731" w14:paraId="4F9BDB42" w14:textId="7527CCCD">
      <w:pPr>
        <w:spacing w:line="360" w:lineRule="auto"/>
        <w:ind w:left="0"/>
        <w:jc w:val="center"/>
        <w:rPr>
          <w:b w:val="1"/>
          <w:bCs w:val="1"/>
          <w:sz w:val="30"/>
          <w:szCs w:val="30"/>
          <w:lang w:val="es-AR"/>
        </w:rPr>
      </w:pPr>
      <w:r w:rsidRPr="4EF4DCE6" w:rsidR="00D62731">
        <w:rPr>
          <w:b w:val="1"/>
          <w:bCs w:val="1"/>
          <w:sz w:val="30"/>
          <w:szCs w:val="30"/>
          <w:lang w:val="es-AR"/>
        </w:rPr>
        <w:t>Get</w:t>
      </w:r>
      <w:r w:rsidRPr="4EF4DCE6" w:rsidR="00D62731">
        <w:rPr>
          <w:b w:val="1"/>
          <w:bCs w:val="1"/>
          <w:sz w:val="30"/>
          <w:szCs w:val="30"/>
          <w:lang w:val="es-AR"/>
        </w:rPr>
        <w:t xml:space="preserve"> </w:t>
      </w:r>
      <w:r w:rsidRPr="4EF4DCE6" w:rsidR="00D62731">
        <w:rPr>
          <w:b w:val="1"/>
          <w:bCs w:val="1"/>
          <w:sz w:val="30"/>
          <w:szCs w:val="30"/>
          <w:lang w:val="es-AR"/>
        </w:rPr>
        <w:t>Talent</w:t>
      </w:r>
      <w:r w:rsidRPr="4EF4DCE6" w:rsidR="00D62731">
        <w:rPr>
          <w:b w:val="1"/>
          <w:bCs w:val="1"/>
          <w:sz w:val="30"/>
          <w:szCs w:val="30"/>
          <w:lang w:val="es-AR"/>
        </w:rPr>
        <w:t xml:space="preserve"> – Semana 3 – Conociendo sobre API con </w:t>
      </w:r>
      <w:r w:rsidRPr="4EF4DCE6" w:rsidR="00D62731">
        <w:rPr>
          <w:b w:val="1"/>
          <w:bCs w:val="1"/>
          <w:sz w:val="30"/>
          <w:szCs w:val="30"/>
          <w:lang w:val="es-AR"/>
        </w:rPr>
        <w:t>FastAPI</w:t>
      </w:r>
      <w:r w:rsidRPr="4EF4DCE6" w:rsidR="00D62731">
        <w:rPr>
          <w:b w:val="1"/>
          <w:bCs w:val="1"/>
          <w:sz w:val="30"/>
          <w:szCs w:val="30"/>
          <w:lang w:val="es-AR"/>
        </w:rPr>
        <w:t>.</w:t>
      </w:r>
    </w:p>
    <w:p w:rsidR="00D62731" w:rsidP="4EF4DCE6" w:rsidRDefault="00D62731" w14:paraId="4049FB56" w14:textId="3D6DB7EF">
      <w:pPr>
        <w:spacing w:line="360" w:lineRule="auto"/>
        <w:ind w:left="0"/>
        <w:jc w:val="center"/>
        <w:rPr>
          <w:b w:val="1"/>
          <w:bCs w:val="1"/>
          <w:sz w:val="24"/>
          <w:szCs w:val="24"/>
          <w:lang w:val="es-AR"/>
        </w:rPr>
      </w:pPr>
      <w:r w:rsidRPr="4EF4DCE6" w:rsidR="00D62731">
        <w:rPr>
          <w:b w:val="1"/>
          <w:bCs w:val="1"/>
          <w:sz w:val="24"/>
          <w:szCs w:val="24"/>
          <w:lang w:val="es-AR"/>
        </w:rPr>
        <w:t>Actividad Práctica</w:t>
      </w:r>
    </w:p>
    <w:p w:rsidRPr="00D62731" w:rsidR="00D62731" w:rsidP="4EF4DCE6" w:rsidRDefault="00D62731" w14:paraId="63145D9A" w14:textId="199AE1B1">
      <w:pPr>
        <w:spacing w:line="360" w:lineRule="auto"/>
        <w:ind w:left="0"/>
        <w:jc w:val="center"/>
        <w:rPr>
          <w:sz w:val="28"/>
          <w:szCs w:val="28"/>
          <w:lang w:val="es-AR"/>
        </w:rPr>
      </w:pPr>
      <w:r w:rsidRPr="4EF4DCE6" w:rsidR="00D62731">
        <w:rPr>
          <w:b w:val="1"/>
          <w:bCs w:val="1"/>
          <w:sz w:val="28"/>
          <w:szCs w:val="28"/>
          <w:lang w:val="es-AR"/>
        </w:rPr>
        <w:t xml:space="preserve">Desarrollo de una API con </w:t>
      </w:r>
      <w:r w:rsidRPr="4EF4DCE6" w:rsidR="00D62731">
        <w:rPr>
          <w:b w:val="1"/>
          <w:bCs w:val="1"/>
          <w:sz w:val="28"/>
          <w:szCs w:val="28"/>
          <w:lang w:val="es-AR"/>
        </w:rPr>
        <w:t>FastAPI</w:t>
      </w:r>
      <w:r w:rsidRPr="4EF4DCE6" w:rsidR="00D62731">
        <w:rPr>
          <w:b w:val="1"/>
          <w:bCs w:val="1"/>
          <w:sz w:val="28"/>
          <w:szCs w:val="28"/>
          <w:lang w:val="es-AR"/>
        </w:rPr>
        <w:t xml:space="preserve"> para un Gestor de Tareas</w:t>
      </w:r>
    </w:p>
    <w:p w:rsidR="4EF4DCE6" w:rsidP="4EF4DCE6" w:rsidRDefault="4EF4DCE6" w14:paraId="5A4CDF2C" w14:textId="2DC6167F">
      <w:pPr>
        <w:spacing w:line="360" w:lineRule="auto"/>
        <w:ind w:left="0"/>
        <w:jc w:val="center"/>
        <w:rPr>
          <w:b w:val="1"/>
          <w:bCs w:val="1"/>
          <w:sz w:val="28"/>
          <w:szCs w:val="28"/>
          <w:lang w:val="es-AR"/>
        </w:rPr>
      </w:pPr>
    </w:p>
    <w:p w:rsidRPr="00D62731" w:rsidR="00D62731" w:rsidP="4EF4DCE6" w:rsidRDefault="00D62731" w14:paraId="1F57BE48" w14:textId="641EF6A7">
      <w:pPr>
        <w:spacing w:line="276" w:lineRule="auto"/>
        <w:ind w:left="0"/>
        <w:rPr>
          <w:lang w:val="es-AR"/>
        </w:rPr>
      </w:pPr>
      <w:r w:rsidRPr="4EF4DCE6" w:rsidR="00D62731">
        <w:rPr>
          <w:b w:val="1"/>
          <w:bCs w:val="1"/>
          <w:lang w:val="es-AR"/>
        </w:rPr>
        <w:t>Descripción</w:t>
      </w:r>
    </w:p>
    <w:p w:rsidRPr="00D62731" w:rsidR="00D62731" w:rsidP="4EF4DCE6" w:rsidRDefault="00D62731" w14:paraId="042B81C3" w14:textId="77777777">
      <w:pPr>
        <w:spacing w:line="276" w:lineRule="auto"/>
        <w:ind w:left="0"/>
        <w:rPr>
          <w:lang w:val="es-AR"/>
        </w:rPr>
      </w:pPr>
      <w:r w:rsidRPr="4EF4DCE6" w:rsidR="00D62731">
        <w:rPr>
          <w:lang w:val="es-AR"/>
        </w:rPr>
        <w:t xml:space="preserve">Se requiere implementar una API utilizando </w:t>
      </w:r>
      <w:r w:rsidRPr="4EF4DCE6" w:rsidR="00D62731">
        <w:rPr>
          <w:b w:val="1"/>
          <w:bCs w:val="1"/>
          <w:lang w:val="es-AR"/>
        </w:rPr>
        <w:t>FastAPI</w:t>
      </w:r>
      <w:r w:rsidRPr="4EF4DCE6" w:rsidR="00D62731">
        <w:rPr>
          <w:lang w:val="es-AR"/>
        </w:rPr>
        <w:t xml:space="preserve"> que permita gestionar una lista de tareas. La API debe manejar datos en memoria (sin base de datos) y proporcionar funcionalidades básicas de un sistema de gestión de tareas. Los datos se almacenarán como una lista de diccionarios en Python, y las operaciones se realizarán directamente sobre esta estructura en tiempo de ejecución. </w:t>
      </w:r>
    </w:p>
    <w:p w:rsidRPr="00D62731" w:rsidR="00D62731" w:rsidP="4EF4DCE6" w:rsidRDefault="00D62731" w14:paraId="141DD2C2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b w:val="1"/>
          <w:bCs w:val="1"/>
          <w:lang w:val="es-AR"/>
        </w:rPr>
        <w:t>Objetivos</w:t>
      </w:r>
      <w:r w:rsidRPr="4EF4DCE6" w:rsidR="00D62731">
        <w:rPr>
          <w:lang w:val="es-AR"/>
        </w:rPr>
        <w:t> </w:t>
      </w:r>
    </w:p>
    <w:p w:rsidRPr="00D62731" w:rsidR="00D62731" w:rsidP="4EF4DCE6" w:rsidRDefault="00D62731" w14:paraId="572B29CD" w14:textId="77777777">
      <w:pPr>
        <w:spacing w:line="276" w:lineRule="auto"/>
        <w:ind w:left="0"/>
        <w:rPr>
          <w:lang w:val="es-AR"/>
        </w:rPr>
      </w:pPr>
      <w:r w:rsidRPr="4EF4DCE6" w:rsidR="00D62731">
        <w:rPr>
          <w:lang w:val="es-AR"/>
        </w:rPr>
        <w:t xml:space="preserve">Implementar los siguientes </w:t>
      </w:r>
      <w:r w:rsidRPr="4EF4DCE6" w:rsidR="00D62731">
        <w:rPr>
          <w:lang w:val="es-AR"/>
        </w:rPr>
        <w:t>endpoints</w:t>
      </w:r>
      <w:r w:rsidRPr="4EF4DCE6" w:rsidR="00D62731">
        <w:rPr>
          <w:lang w:val="es-AR"/>
        </w:rPr>
        <w:t xml:space="preserve"> que permitan interactuar con las tareas: </w:t>
      </w:r>
    </w:p>
    <w:p w:rsidRPr="00D62731" w:rsidR="00D62731" w:rsidP="4EF4DCE6" w:rsidRDefault="00D62731" w14:paraId="2DEF88B2" w14:textId="77777777" w14:noSpellErr="1">
      <w:pPr>
        <w:numPr>
          <w:ilvl w:val="0"/>
          <w:numId w:val="22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GET</w:t>
      </w:r>
      <w:r w:rsidRPr="4EF4DCE6" w:rsidR="00D62731">
        <w:rPr>
          <w:lang w:val="es-AR"/>
        </w:rPr>
        <w:t>: </w:t>
      </w:r>
    </w:p>
    <w:p w:rsidRPr="00D62731" w:rsidR="00D62731" w:rsidP="4EF4DCE6" w:rsidRDefault="00D62731" w14:paraId="595BEBBB" w14:textId="77777777" w14:noSpellErr="1">
      <w:pPr>
        <w:numPr>
          <w:ilvl w:val="0"/>
          <w:numId w:val="23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Obtener la lista completa de tareas. </w:t>
      </w:r>
    </w:p>
    <w:p w:rsidRPr="00D62731" w:rsidR="00D62731" w:rsidP="4EF4DCE6" w:rsidRDefault="00D62731" w14:paraId="366F4152" w14:textId="77777777" w14:noSpellErr="1">
      <w:pPr>
        <w:numPr>
          <w:ilvl w:val="0"/>
          <w:numId w:val="24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Obtener los detalles de una tarea específica utilizando su ID. </w:t>
      </w:r>
    </w:p>
    <w:p w:rsidRPr="00D62731" w:rsidR="00D62731" w:rsidP="4EF4DCE6" w:rsidRDefault="00D62731" w14:paraId="6529BF34" w14:textId="77777777" w14:noSpellErr="1">
      <w:pPr>
        <w:numPr>
          <w:ilvl w:val="0"/>
          <w:numId w:val="25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POST</w:t>
      </w:r>
      <w:r w:rsidRPr="4EF4DCE6" w:rsidR="00D62731">
        <w:rPr>
          <w:lang w:val="es-AR"/>
        </w:rPr>
        <w:t>: </w:t>
      </w:r>
    </w:p>
    <w:p w:rsidRPr="00D62731" w:rsidR="00D62731" w:rsidP="4EF4DCE6" w:rsidRDefault="00D62731" w14:paraId="0D99149F" w14:textId="77777777" w14:noSpellErr="1">
      <w:pPr>
        <w:numPr>
          <w:ilvl w:val="0"/>
          <w:numId w:val="26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Crear una nueva tarea completando todos los campos obligatorios y, opcionalmente, los campos adicionales. </w:t>
      </w:r>
    </w:p>
    <w:p w:rsidRPr="00D62731" w:rsidR="00D62731" w:rsidP="4EF4DCE6" w:rsidRDefault="00D62731" w14:paraId="44B8CC5D" w14:textId="77777777" w14:noSpellErr="1">
      <w:pPr>
        <w:numPr>
          <w:ilvl w:val="0"/>
          <w:numId w:val="27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PUT</w:t>
      </w:r>
      <w:r w:rsidRPr="4EF4DCE6" w:rsidR="00D62731">
        <w:rPr>
          <w:lang w:val="es-AR"/>
        </w:rPr>
        <w:t>: </w:t>
      </w:r>
    </w:p>
    <w:p w:rsidRPr="00D62731" w:rsidR="00D62731" w:rsidP="4EF4DCE6" w:rsidRDefault="00D62731" w14:paraId="0084D2E5" w14:textId="77777777" w14:noSpellErr="1">
      <w:pPr>
        <w:numPr>
          <w:ilvl w:val="0"/>
          <w:numId w:val="28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Actualizar los datos de una tarea existente utilizando su ID (por ejemplo, marcarla como completada o modificar su contenido). </w:t>
      </w:r>
    </w:p>
    <w:p w:rsidRPr="00D62731" w:rsidR="00D62731" w:rsidP="4EF4DCE6" w:rsidRDefault="00D62731" w14:paraId="029B5D22" w14:textId="77777777" w14:noSpellErr="1">
      <w:pPr>
        <w:numPr>
          <w:ilvl w:val="0"/>
          <w:numId w:val="29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DELETE</w:t>
      </w:r>
      <w:r w:rsidRPr="4EF4DCE6" w:rsidR="00D62731">
        <w:rPr>
          <w:lang w:val="es-AR"/>
        </w:rPr>
        <w:t>: </w:t>
      </w:r>
    </w:p>
    <w:p w:rsidRPr="00D62731" w:rsidR="00D62731" w:rsidP="4EF4DCE6" w:rsidRDefault="00D62731" w14:paraId="1D508ED6" w14:textId="77777777" w14:noSpellErr="1">
      <w:pPr>
        <w:numPr>
          <w:ilvl w:val="0"/>
          <w:numId w:val="30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Eliminar una tarea utilizando su ID. </w:t>
      </w:r>
    </w:p>
    <w:p w:rsidRPr="00D62731" w:rsidR="00D62731" w:rsidP="4EF4DCE6" w:rsidRDefault="00D62731" w14:paraId="36847089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b w:val="1"/>
          <w:bCs w:val="1"/>
          <w:lang w:val="es-AR"/>
        </w:rPr>
        <w:t>Modelo de Datos</w:t>
      </w:r>
      <w:r w:rsidRPr="4EF4DCE6" w:rsidR="00D62731">
        <w:rPr>
          <w:lang w:val="es-AR"/>
        </w:rPr>
        <w:t> </w:t>
      </w:r>
    </w:p>
    <w:p w:rsidRPr="00D62731" w:rsidR="00D62731" w:rsidP="4EF4DCE6" w:rsidRDefault="00D62731" w14:paraId="11DDF939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lang w:val="es-AR"/>
        </w:rPr>
        <w:t>El modelo de datos de cada tarea es el siguiente: </w:t>
      </w:r>
    </w:p>
    <w:p w:rsidRPr="00D62731" w:rsidR="00D62731" w:rsidP="4EF4DCE6" w:rsidRDefault="00D62731" w14:paraId="0BAEB968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{ </w:t>
      </w:r>
    </w:p>
    <w:p w:rsidRPr="00D62731" w:rsidR="00D62731" w:rsidP="4EF4DCE6" w:rsidRDefault="00D62731" w14:paraId="490B7903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"id": 1, </w:t>
      </w:r>
    </w:p>
    <w:p w:rsidRPr="00D62731" w:rsidR="00D62731" w:rsidP="4EF4DCE6" w:rsidRDefault="00D62731" w14:paraId="582E44B3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"title": "Plan a birthday party", </w:t>
      </w:r>
    </w:p>
    <w:p w:rsidRPr="00D62731" w:rsidR="00D62731" w:rsidP="4EF4DCE6" w:rsidRDefault="00D62731" w14:paraId="020E745A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"description": "Organize a surprise birthday party for a friend.", </w:t>
      </w:r>
    </w:p>
    <w:p w:rsidRPr="00D62731" w:rsidR="00D62731" w:rsidP="4EF4DCE6" w:rsidRDefault="00D62731" w14:paraId="7F9254B1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"completed": false, </w:t>
      </w:r>
    </w:p>
    <w:p w:rsidRPr="00D62731" w:rsidR="00D62731" w:rsidP="4EF4DCE6" w:rsidRDefault="00D62731" w14:paraId="2BC80CC1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"priority": 4, </w:t>
      </w:r>
    </w:p>
    <w:p w:rsidRPr="00D62731" w:rsidR="00D62731" w:rsidP="4EF4DCE6" w:rsidRDefault="00D62731" w14:paraId="349E1BA9" w14:textId="77777777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</w:t>
      </w:r>
      <w:r w:rsidRPr="4EF4DCE6" w:rsidR="00D62731">
        <w:rPr>
          <w:lang w:val="en-US"/>
        </w:rPr>
        <w:t>due</w:t>
      </w:r>
      <w:r w:rsidRPr="4EF4DCE6" w:rsidR="00D62731">
        <w:rPr>
          <w:lang w:val="en-US"/>
        </w:rPr>
        <w:t>_date</w:t>
      </w:r>
      <w:r w:rsidRPr="4EF4DCE6" w:rsidR="00D62731">
        <w:rPr>
          <w:lang w:val="en-US"/>
        </w:rPr>
        <w:t>": "2023-12-20T15:00:00Z", </w:t>
      </w:r>
    </w:p>
    <w:p w:rsidRPr="00D62731" w:rsidR="00D62731" w:rsidP="4EF4DCE6" w:rsidRDefault="00D62731" w14:paraId="3097EA2D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"category": "Personal", </w:t>
      </w:r>
    </w:p>
    <w:p w:rsidRPr="00D62731" w:rsidR="00D62731" w:rsidP="4EF4DCE6" w:rsidRDefault="00D62731" w14:paraId="4EFF9AA3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 "subtasks": [ </w:t>
      </w:r>
    </w:p>
    <w:p w:rsidRPr="00D62731" w:rsidR="00D62731" w:rsidP="4EF4DCE6" w:rsidRDefault="00D62731" w14:paraId="3EDC3455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 { </w:t>
      </w:r>
    </w:p>
    <w:p w:rsidRPr="00D62731" w:rsidR="00D62731" w:rsidP="4EF4DCE6" w:rsidRDefault="00D62731" w14:paraId="20D087E8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"id": 101, </w:t>
      </w:r>
    </w:p>
    <w:p w:rsidRPr="00D62731" w:rsidR="00D62731" w:rsidP="4EF4DCE6" w:rsidRDefault="00D62731" w14:paraId="7AFA9FC0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"title": "Book a venue", </w:t>
      </w:r>
    </w:p>
    <w:p w:rsidRPr="00D62731" w:rsidR="00D62731" w:rsidP="4EF4DCE6" w:rsidRDefault="00D62731" w14:paraId="7BCF8C19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"completed": false </w:t>
      </w:r>
    </w:p>
    <w:p w:rsidRPr="00D62731" w:rsidR="00D62731" w:rsidP="4EF4DCE6" w:rsidRDefault="00D62731" w14:paraId="643E84F4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 }, </w:t>
      </w:r>
    </w:p>
    <w:p w:rsidRPr="00D62731" w:rsidR="00D62731" w:rsidP="4EF4DCE6" w:rsidRDefault="00D62731" w14:paraId="4D7F77CE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 { </w:t>
      </w:r>
    </w:p>
    <w:p w:rsidRPr="00D62731" w:rsidR="00D62731" w:rsidP="4EF4DCE6" w:rsidRDefault="00D62731" w14:paraId="2E23FAA5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"id": 102, </w:t>
      </w:r>
    </w:p>
    <w:p w:rsidRPr="00D62731" w:rsidR="00D62731" w:rsidP="4EF4DCE6" w:rsidRDefault="00D62731" w14:paraId="3553597E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"title": "Send invitations", </w:t>
      </w:r>
    </w:p>
    <w:p w:rsidRPr="00D62731" w:rsidR="00D62731" w:rsidP="4EF4DCE6" w:rsidRDefault="00D62731" w14:paraId="599D1089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"completed": true </w:t>
      </w:r>
    </w:p>
    <w:p w:rsidRPr="00D62731" w:rsidR="00D62731" w:rsidP="4EF4DCE6" w:rsidRDefault="00D62731" w14:paraId="799048D5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 }, </w:t>
      </w:r>
    </w:p>
    <w:p w:rsidRPr="00D62731" w:rsidR="00D62731" w:rsidP="4EF4DCE6" w:rsidRDefault="00D62731" w14:paraId="2F471741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 { </w:t>
      </w:r>
    </w:p>
    <w:p w:rsidRPr="00D62731" w:rsidR="00D62731" w:rsidP="4EF4DCE6" w:rsidRDefault="00D62731" w14:paraId="5553E676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"id": 103, </w:t>
      </w:r>
    </w:p>
    <w:p w:rsidRPr="00D62731" w:rsidR="00D62731" w:rsidP="4EF4DCE6" w:rsidRDefault="00D62731" w14:paraId="0EBD3282" w14:textId="77777777" w14:noSpellErr="1">
      <w:pPr>
        <w:spacing w:line="276" w:lineRule="auto"/>
        <w:ind w:left="0"/>
        <w:rPr>
          <w:lang w:val="en-US"/>
        </w:rPr>
      </w:pPr>
      <w:r w:rsidRPr="4EF4DCE6" w:rsidR="00D62731">
        <w:rPr>
          <w:lang w:val="en-US"/>
        </w:rPr>
        <w:t>      "title": "Order a cake", </w:t>
      </w:r>
    </w:p>
    <w:p w:rsidRPr="00D62731" w:rsidR="00D62731" w:rsidP="4EF4DCE6" w:rsidRDefault="00D62731" w14:paraId="0B475F73" w14:textId="77777777">
      <w:pPr>
        <w:spacing w:line="276" w:lineRule="auto"/>
        <w:ind w:left="0"/>
        <w:rPr>
          <w:lang w:val="es-AR"/>
        </w:rPr>
      </w:pPr>
      <w:r w:rsidRPr="4EF4DCE6" w:rsidR="00D62731">
        <w:rPr>
          <w:lang w:val="en-US"/>
        </w:rPr>
        <w:t xml:space="preserve">      </w:t>
      </w:r>
      <w:r w:rsidRPr="4EF4DCE6" w:rsidR="00D62731">
        <w:rPr>
          <w:lang w:val="es-AR"/>
        </w:rPr>
        <w:t>"</w:t>
      </w:r>
      <w:r w:rsidRPr="4EF4DCE6" w:rsidR="00D62731">
        <w:rPr>
          <w:lang w:val="es-AR"/>
        </w:rPr>
        <w:t>completed</w:t>
      </w:r>
      <w:r w:rsidRPr="4EF4DCE6" w:rsidR="00D62731">
        <w:rPr>
          <w:lang w:val="es-AR"/>
        </w:rPr>
        <w:t>": false </w:t>
      </w:r>
    </w:p>
    <w:p w:rsidRPr="00D62731" w:rsidR="00D62731" w:rsidP="4EF4DCE6" w:rsidRDefault="00D62731" w14:paraId="4C25776C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lang w:val="es-AR"/>
        </w:rPr>
        <w:t>    } </w:t>
      </w:r>
    </w:p>
    <w:p w:rsidRPr="00D62731" w:rsidR="00D62731" w:rsidP="4EF4DCE6" w:rsidRDefault="00D62731" w14:paraId="5463505C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lang w:val="es-AR"/>
        </w:rPr>
        <w:t>  ] </w:t>
      </w:r>
    </w:p>
    <w:p w:rsidRPr="00D62731" w:rsidR="00D62731" w:rsidP="4EF4DCE6" w:rsidRDefault="00D62731" w14:paraId="010EC95E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lang w:val="es-AR"/>
        </w:rPr>
        <w:t>} </w:t>
      </w:r>
    </w:p>
    <w:p w:rsidRPr="00D62731" w:rsidR="00D62731" w:rsidP="4EF4DCE6" w:rsidRDefault="00D62731" w14:paraId="2F4FDCDD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b w:val="1"/>
          <w:bCs w:val="1"/>
          <w:lang w:val="es-AR"/>
        </w:rPr>
        <w:t>Descripción de los campos</w:t>
      </w:r>
      <w:r w:rsidRPr="4EF4DCE6" w:rsidR="00D62731">
        <w:rPr>
          <w:lang w:val="es-AR"/>
        </w:rPr>
        <w:t> </w:t>
      </w:r>
    </w:p>
    <w:p w:rsidRPr="00D62731" w:rsidR="00D62731" w:rsidP="4EF4DCE6" w:rsidRDefault="00D62731" w14:paraId="25D8C93A" w14:textId="77777777" w14:noSpellErr="1">
      <w:pPr>
        <w:numPr>
          <w:ilvl w:val="0"/>
          <w:numId w:val="31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id</w:t>
      </w:r>
      <w:r w:rsidRPr="4EF4DCE6" w:rsidR="00D62731">
        <w:rPr>
          <w:lang w:val="es-AR"/>
        </w:rPr>
        <w:t>: Identificador único de la tarea (entero). </w:t>
      </w:r>
    </w:p>
    <w:p w:rsidRPr="00D62731" w:rsidR="00D62731" w:rsidP="4EF4DCE6" w:rsidRDefault="00D62731" w14:paraId="08AC8B3B" w14:textId="77777777">
      <w:pPr>
        <w:numPr>
          <w:ilvl w:val="0"/>
          <w:numId w:val="32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title</w:t>
      </w:r>
      <w:r w:rsidRPr="4EF4DCE6" w:rsidR="00D62731">
        <w:rPr>
          <w:lang w:val="es-AR"/>
        </w:rPr>
        <w:t>: Título de la tarea (cadena de texto, obligatorio). </w:t>
      </w:r>
    </w:p>
    <w:p w:rsidRPr="00D62731" w:rsidR="00D62731" w:rsidP="4EF4DCE6" w:rsidRDefault="00D62731" w14:paraId="5E660766" w14:textId="77777777">
      <w:pPr>
        <w:numPr>
          <w:ilvl w:val="0"/>
          <w:numId w:val="33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description</w:t>
      </w:r>
      <w:r w:rsidRPr="4EF4DCE6" w:rsidR="00D62731">
        <w:rPr>
          <w:lang w:val="es-AR"/>
        </w:rPr>
        <w:t>: Descripción detallada de la tarea (cadena de texto, obligatorio). </w:t>
      </w:r>
    </w:p>
    <w:p w:rsidRPr="00D62731" w:rsidR="00D62731" w:rsidP="4EF4DCE6" w:rsidRDefault="00D62731" w14:paraId="0B36B5A7" w14:textId="77777777">
      <w:pPr>
        <w:numPr>
          <w:ilvl w:val="0"/>
          <w:numId w:val="34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completed</w:t>
      </w:r>
      <w:r w:rsidRPr="4EF4DCE6" w:rsidR="00D62731">
        <w:rPr>
          <w:lang w:val="es-AR"/>
        </w:rPr>
        <w:t>: Estado de completado de la tarea (booleano, predeterminado: false). </w:t>
      </w:r>
    </w:p>
    <w:p w:rsidRPr="00D62731" w:rsidR="00D62731" w:rsidP="4EF4DCE6" w:rsidRDefault="00D62731" w14:paraId="4CE37E84" w14:textId="77777777">
      <w:pPr>
        <w:numPr>
          <w:ilvl w:val="0"/>
          <w:numId w:val="35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priority</w:t>
      </w:r>
      <w:r w:rsidRPr="4EF4DCE6" w:rsidR="00D62731">
        <w:rPr>
          <w:lang w:val="es-AR"/>
        </w:rPr>
        <w:t>: Nivel de prioridad (entero entre 1 y 5, opcional). </w:t>
      </w:r>
    </w:p>
    <w:p w:rsidRPr="00D62731" w:rsidR="00D62731" w:rsidP="4EF4DCE6" w:rsidRDefault="00D62731" w14:paraId="4E79664B" w14:textId="77777777">
      <w:pPr>
        <w:numPr>
          <w:ilvl w:val="0"/>
          <w:numId w:val="36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due_date</w:t>
      </w:r>
      <w:r w:rsidRPr="4EF4DCE6" w:rsidR="00D62731">
        <w:rPr>
          <w:lang w:val="es-AR"/>
        </w:rPr>
        <w:t>: Fecha límite para completar la tarea en formato ISO 8601 (opcional). </w:t>
      </w:r>
    </w:p>
    <w:p w:rsidRPr="00D62731" w:rsidR="00D62731" w:rsidP="4EF4DCE6" w:rsidRDefault="00D62731" w14:paraId="22562B02" w14:textId="77777777">
      <w:pPr>
        <w:numPr>
          <w:ilvl w:val="0"/>
          <w:numId w:val="37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category</w:t>
      </w:r>
      <w:r w:rsidRPr="4EF4DCE6" w:rsidR="00D62731">
        <w:rPr>
          <w:lang w:val="es-AR"/>
        </w:rPr>
        <w:t>: Categoría de la tarea, como "Trabajo" o "Personal" (cadena de texto, opcional). </w:t>
      </w:r>
    </w:p>
    <w:p w:rsidRPr="00D62731" w:rsidR="00D62731" w:rsidP="4EF4DCE6" w:rsidRDefault="00D62731" w14:paraId="5EBCA472" w14:textId="77777777">
      <w:pPr>
        <w:numPr>
          <w:ilvl w:val="0"/>
          <w:numId w:val="38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subtasks</w:t>
      </w:r>
      <w:r w:rsidRPr="4EF4DCE6" w:rsidR="00D62731">
        <w:rPr>
          <w:lang w:val="es-AR"/>
        </w:rPr>
        <w:t>: Lista de subtareas asociadas a la tarea principal, donde cada subtarea tiene: </w:t>
      </w:r>
    </w:p>
    <w:p w:rsidRPr="00D62731" w:rsidR="00D62731" w:rsidP="4EF4DCE6" w:rsidRDefault="00D62731" w14:paraId="05FD9683" w14:textId="77777777" w14:noSpellErr="1">
      <w:pPr>
        <w:numPr>
          <w:ilvl w:val="0"/>
          <w:numId w:val="39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id</w:t>
      </w:r>
      <w:r w:rsidRPr="4EF4DCE6" w:rsidR="00D62731">
        <w:rPr>
          <w:lang w:val="es-AR"/>
        </w:rPr>
        <w:t>: Identificador único de la subtarea (entero). </w:t>
      </w:r>
    </w:p>
    <w:p w:rsidRPr="00D62731" w:rsidR="00D62731" w:rsidP="4EF4DCE6" w:rsidRDefault="00D62731" w14:paraId="6C83E50C" w14:textId="77777777">
      <w:pPr>
        <w:numPr>
          <w:ilvl w:val="0"/>
          <w:numId w:val="40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title</w:t>
      </w:r>
      <w:r w:rsidRPr="4EF4DCE6" w:rsidR="00D62731">
        <w:rPr>
          <w:lang w:val="es-AR"/>
        </w:rPr>
        <w:t>: Título de la subtarea (cadena de texto). </w:t>
      </w:r>
    </w:p>
    <w:p w:rsidRPr="00D62731" w:rsidR="00D62731" w:rsidP="4EF4DCE6" w:rsidRDefault="00D62731" w14:paraId="1AF6E5D0" w14:textId="77777777">
      <w:pPr>
        <w:numPr>
          <w:ilvl w:val="0"/>
          <w:numId w:val="41"/>
        </w:numPr>
        <w:spacing w:line="276" w:lineRule="auto"/>
        <w:rPr>
          <w:lang w:val="es-AR"/>
        </w:rPr>
      </w:pPr>
      <w:r w:rsidRPr="4EF4DCE6" w:rsidR="00D62731">
        <w:rPr>
          <w:b w:val="1"/>
          <w:bCs w:val="1"/>
          <w:lang w:val="es-AR"/>
        </w:rPr>
        <w:t>completed</w:t>
      </w:r>
      <w:r w:rsidRPr="4EF4DCE6" w:rsidR="00D62731">
        <w:rPr>
          <w:lang w:val="es-AR"/>
        </w:rPr>
        <w:t>: Estado de completado de la subtarea (booleano). </w:t>
      </w:r>
    </w:p>
    <w:p w:rsidR="4EF4DCE6" w:rsidP="4EF4DCE6" w:rsidRDefault="4EF4DCE6" w14:paraId="17FB0C54" w14:textId="7248291B">
      <w:pPr>
        <w:spacing w:line="276" w:lineRule="auto"/>
        <w:ind w:left="0"/>
        <w:rPr>
          <w:lang w:val="es-AR"/>
        </w:rPr>
      </w:pPr>
    </w:p>
    <w:p w:rsidRPr="00D62731" w:rsidR="00D62731" w:rsidP="4EF4DCE6" w:rsidRDefault="00D62731" w14:paraId="0CDB1822" w14:textId="77777777" w14:noSpellErr="1">
      <w:pPr>
        <w:spacing w:line="276" w:lineRule="auto"/>
        <w:ind w:left="0"/>
        <w:rPr>
          <w:lang w:val="es-AR"/>
        </w:rPr>
      </w:pPr>
      <w:r w:rsidRPr="4EF4DCE6" w:rsidR="00D62731">
        <w:rPr>
          <w:b w:val="1"/>
          <w:bCs w:val="1"/>
          <w:lang w:val="es-AR"/>
        </w:rPr>
        <w:t>Requisitos Técnicos</w:t>
      </w:r>
      <w:r w:rsidRPr="4EF4DCE6" w:rsidR="00D62731">
        <w:rPr>
          <w:lang w:val="es-AR"/>
        </w:rPr>
        <w:t> </w:t>
      </w:r>
    </w:p>
    <w:p w:rsidRPr="00D62731" w:rsidR="00D62731" w:rsidP="4EF4DCE6" w:rsidRDefault="00D62731" w14:paraId="4C399356" w14:textId="77777777">
      <w:pPr>
        <w:numPr>
          <w:ilvl w:val="0"/>
          <w:numId w:val="42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 xml:space="preserve">Utilizar </w:t>
      </w:r>
      <w:r w:rsidRPr="4EF4DCE6" w:rsidR="00D62731">
        <w:rPr>
          <w:b w:val="1"/>
          <w:bCs w:val="1"/>
          <w:lang w:val="es-AR"/>
        </w:rPr>
        <w:t>FastAPI</w:t>
      </w:r>
      <w:r w:rsidRPr="4EF4DCE6" w:rsidR="00D62731">
        <w:rPr>
          <w:lang w:val="es-AR"/>
        </w:rPr>
        <w:t xml:space="preserve"> para implementar la API. </w:t>
      </w:r>
    </w:p>
    <w:p w:rsidRPr="00D62731" w:rsidR="00D62731" w:rsidP="4EF4DCE6" w:rsidRDefault="00D62731" w14:paraId="57D632EA" w14:textId="77777777" w14:noSpellErr="1">
      <w:pPr>
        <w:numPr>
          <w:ilvl w:val="0"/>
          <w:numId w:val="43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Manejar los datos en memoria utilizando una lista de diccionarios en Python. </w:t>
      </w:r>
    </w:p>
    <w:p w:rsidRPr="00D62731" w:rsidR="00D62731" w:rsidP="4EF4DCE6" w:rsidRDefault="00D62731" w14:paraId="4F6C31B2" w14:textId="77777777" w14:noSpellErr="1">
      <w:pPr>
        <w:numPr>
          <w:ilvl w:val="0"/>
          <w:numId w:val="44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Crear rutas para las operaciones CRUD mencionadas. </w:t>
      </w:r>
    </w:p>
    <w:p w:rsidRPr="00D62731" w:rsidR="00D62731" w:rsidP="4EF4DCE6" w:rsidRDefault="00D62731" w14:paraId="04BB48B8" w14:textId="77777777" w14:noSpellErr="1">
      <w:pPr>
        <w:numPr>
          <w:ilvl w:val="0"/>
          <w:numId w:val="45"/>
        </w:numPr>
        <w:spacing w:line="276" w:lineRule="auto"/>
        <w:rPr>
          <w:lang w:val="es-AR"/>
        </w:rPr>
      </w:pPr>
      <w:r w:rsidRPr="4EF4DCE6" w:rsidR="00D62731">
        <w:rPr>
          <w:lang w:val="es-AR"/>
        </w:rPr>
        <w:t>Validar y manejar errores adecuadamente (por ejemplo, devolver un error 404 si se intenta acceder a una tarea inexistente). </w:t>
      </w:r>
    </w:p>
    <w:p w:rsidRPr="00D62731" w:rsidR="00D62731" w:rsidP="4EF4DCE6" w:rsidRDefault="00D62731" w14:paraId="1FE16029" w14:textId="77777777" w14:noSpellErr="1">
      <w:pPr>
        <w:spacing w:line="360" w:lineRule="auto"/>
        <w:ind w:left="0"/>
        <w:rPr>
          <w:lang w:val="es-AR"/>
        </w:rPr>
      </w:pPr>
      <w:r w:rsidRPr="4EF4DCE6" w:rsidR="00D62731">
        <w:rPr>
          <w:lang w:val="es-AR"/>
        </w:rPr>
        <w:t> </w:t>
      </w:r>
    </w:p>
    <w:p w:rsidRPr="00D62731" w:rsidR="00AB1ABA" w:rsidP="00D62731" w:rsidRDefault="00AB1ABA" w14:paraId="4A41B7FC" w14:textId="2FE7E418"/>
    <w:sectPr w:rsidRPr="00D62731" w:rsidR="00AB1ABA" w:rsidSect="00CD29BC">
      <w:headerReference w:type="default" r:id="rId11"/>
      <w:footerReference w:type="default" r:id="rId12"/>
      <w:pgSz w:w="12240" w:h="15840" w:orient="portrait" w:code="1"/>
      <w:pgMar w:top="1417" w:right="1701" w:bottom="1417" w:left="170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2082" w:rsidP="008C36E2" w:rsidRDefault="001C2082" w14:paraId="2A15A2A6" w14:textId="77777777">
      <w:r>
        <w:separator/>
      </w:r>
    </w:p>
  </w:endnote>
  <w:endnote w:type="continuationSeparator" w:id="0">
    <w:p w:rsidR="001C2082" w:rsidP="008C36E2" w:rsidRDefault="001C2082" w14:paraId="6DF43AEB" w14:textId="77777777">
      <w:r>
        <w:continuationSeparator/>
      </w:r>
    </w:p>
  </w:endnote>
  <w:endnote w:type="continuationNotice" w:id="1">
    <w:p w:rsidR="001C2082" w:rsidRDefault="001C2082" w14:paraId="0D6CFDD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din Round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3" w:type="dxa"/>
      <w:tblInd w:w="-1139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40"/>
      <w:gridCol w:w="5796"/>
      <w:gridCol w:w="2557"/>
    </w:tblGrid>
    <w:tr w:rsidR="000A6D2A" w:rsidTr="00A52035" w14:paraId="3DFF4C2D" w14:textId="77777777">
      <w:trPr>
        <w:trHeight w:val="173"/>
      </w:trPr>
      <w:tc>
        <w:tcPr>
          <w:tcW w:w="2840" w:type="dxa"/>
          <w:vMerge w:val="restart"/>
          <w:vAlign w:val="center"/>
        </w:tcPr>
        <w:p w:rsidR="00A52035" w:rsidP="00A52035" w:rsidRDefault="00A52035" w14:paraId="6B584289" w14:textId="77777777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Santa Rosa 320 Piso 5 A</w:t>
          </w:r>
        </w:p>
        <w:p w:rsidR="00A52035" w:rsidP="00A52035" w:rsidRDefault="00A52035" w14:paraId="33FD801A" w14:textId="77777777">
          <w:pPr>
            <w:rPr>
              <w:b/>
              <w:color w:val="FFFFFF" w:themeColor="background1"/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Teléfono +54(351)5693075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Email: info@piconsulting.com.ar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www.piconsulting.com.ar</w:t>
          </w:r>
        </w:p>
      </w:tc>
      <w:tc>
        <w:tcPr>
          <w:tcW w:w="5796" w:type="dxa"/>
          <w:vMerge w:val="restart"/>
          <w:vAlign w:val="center"/>
        </w:tcPr>
        <w:p w:rsidR="00A52035" w:rsidP="00200836" w:rsidRDefault="00A52035" w14:paraId="1F282284" w14:textId="3DDF9400">
          <w:pPr>
            <w:rPr>
              <w:b/>
              <w:color w:val="FFFFFF" w:themeColor="background1"/>
            </w:rPr>
          </w:pPr>
        </w:p>
      </w:tc>
      <w:tc>
        <w:tcPr>
          <w:tcW w:w="2557" w:type="dxa"/>
          <w:shd w:val="clear" w:color="auto" w:fill="auto"/>
          <w:vAlign w:val="center"/>
        </w:tcPr>
        <w:p w:rsidR="00A52035" w:rsidP="00A52035" w:rsidRDefault="00A52035" w14:paraId="61C0D6DA" w14:textId="77777777">
          <w:pPr>
            <w:jc w:val="right"/>
            <w:rPr>
              <w:b/>
              <w:color w:val="FFFFFF" w:themeColor="background1"/>
            </w:rPr>
          </w:pPr>
        </w:p>
      </w:tc>
    </w:tr>
    <w:tr w:rsidR="000A6D2A" w:rsidTr="00A52035" w14:paraId="57F94B10" w14:textId="77777777">
      <w:trPr>
        <w:trHeight w:val="283"/>
      </w:trPr>
      <w:tc>
        <w:tcPr>
          <w:tcW w:w="2840" w:type="dxa"/>
          <w:vMerge/>
        </w:tcPr>
        <w:p w:rsidRPr="00BA3E7B" w:rsidR="00A52035" w:rsidP="00A52035" w:rsidRDefault="00A52035" w14:paraId="061A322B" w14:textId="77777777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:rsidR="00A52035" w:rsidP="00A52035" w:rsidRDefault="00A52035" w14:paraId="36034A9A" w14:textId="77777777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FFCC00" w:themeFill="accent6"/>
          <w:vAlign w:val="center"/>
        </w:tcPr>
        <w:p w:rsidRPr="003A2E7F" w:rsidR="00A52035" w:rsidP="00A52035" w:rsidRDefault="00A52035" w14:paraId="3751CB84" w14:textId="6C4668EB">
          <w:pPr>
            <w:jc w:val="right"/>
            <w:rPr>
              <w:b/>
              <w:color w:val="FFFFFF" w:themeColor="background1"/>
            </w:rPr>
          </w:pPr>
          <w:r w:rsidRPr="003A2E7F">
            <w:rPr>
              <w:b/>
              <w:color w:val="FFFFFF" w:themeColor="background1"/>
            </w:rPr>
            <w:fldChar w:fldCharType="begin"/>
          </w:r>
          <w:r w:rsidRPr="003A2E7F">
            <w:rPr>
              <w:b/>
              <w:color w:val="FFFFFF" w:themeColor="background1"/>
            </w:rPr>
            <w:instrText>PAGE   \* MERGEFORMAT</w:instrText>
          </w:r>
          <w:r w:rsidRPr="003A2E7F">
            <w:rPr>
              <w:b/>
              <w:color w:val="FFFFFF" w:themeColor="background1"/>
            </w:rPr>
            <w:fldChar w:fldCharType="separate"/>
          </w:r>
          <w:r w:rsidR="00B95F33">
            <w:rPr>
              <w:b/>
              <w:noProof/>
              <w:color w:val="FFFFFF" w:themeColor="background1"/>
            </w:rPr>
            <w:t>1</w:t>
          </w:r>
          <w:r w:rsidRPr="003A2E7F">
            <w:rPr>
              <w:b/>
              <w:color w:val="FFFFFF" w:themeColor="background1"/>
            </w:rPr>
            <w:fldChar w:fldCharType="end"/>
          </w:r>
        </w:p>
      </w:tc>
    </w:tr>
    <w:tr w:rsidR="000A6D2A" w:rsidTr="00A52035" w14:paraId="4D8A086B" w14:textId="77777777">
      <w:trPr>
        <w:trHeight w:val="420"/>
      </w:trPr>
      <w:tc>
        <w:tcPr>
          <w:tcW w:w="2840" w:type="dxa"/>
          <w:vMerge/>
        </w:tcPr>
        <w:p w:rsidRPr="00BA3E7B" w:rsidR="00A52035" w:rsidP="00A52035" w:rsidRDefault="00A52035" w14:paraId="11C182ED" w14:textId="77777777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:rsidR="00A52035" w:rsidP="00A52035" w:rsidRDefault="00A52035" w14:paraId="47C876F8" w14:textId="77777777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auto"/>
        </w:tcPr>
        <w:p w:rsidRPr="003A2E7F" w:rsidR="00A52035" w:rsidP="00A52035" w:rsidRDefault="00A52035" w14:paraId="7088DCC3" w14:textId="6E4C7F0B">
          <w:pPr>
            <w:jc w:val="right"/>
            <w:rPr>
              <w:b/>
              <w:color w:val="FFFFFF" w:themeColor="background1"/>
            </w:rPr>
          </w:pPr>
        </w:p>
      </w:tc>
    </w:tr>
  </w:tbl>
  <w:p w:rsidRPr="00A52035" w:rsidR="008C36E2" w:rsidP="00A52035" w:rsidRDefault="008C36E2" w14:paraId="4371DA25" w14:textId="4F30CE6E">
    <w:pPr>
      <w:rPr>
        <w:b/>
        <w:color w:val="FFFFFF" w:themeColor="background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2082" w:rsidP="008C36E2" w:rsidRDefault="001C2082" w14:paraId="513E8B67" w14:textId="77777777">
      <w:r>
        <w:separator/>
      </w:r>
    </w:p>
  </w:footnote>
  <w:footnote w:type="continuationSeparator" w:id="0">
    <w:p w:rsidR="001C2082" w:rsidP="008C36E2" w:rsidRDefault="001C2082" w14:paraId="5693939E" w14:textId="77777777">
      <w:r>
        <w:continuationSeparator/>
      </w:r>
    </w:p>
  </w:footnote>
  <w:footnote w:type="continuationNotice" w:id="1">
    <w:p w:rsidR="001C2082" w:rsidRDefault="001C2082" w14:paraId="7E3A86C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C36E2" w:rsidRDefault="008C36E2" w14:paraId="6F617A75" w14:textId="77777777">
    <w:pPr>
      <w:pStyle w:val="Encabezado"/>
    </w:pPr>
    <w:r w:rsidRPr="008C36E2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EEAED" wp14:editId="0FF76C4E">
              <wp:simplePos x="0" y="0"/>
              <wp:positionH relativeFrom="margin">
                <wp:posOffset>-1074420</wp:posOffset>
              </wp:positionH>
              <wp:positionV relativeFrom="topMargin">
                <wp:posOffset>381000</wp:posOffset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C36E2" w:rsidP="008C36E2" w:rsidRDefault="008C36E2" w14:paraId="1EDD25C2" w14:textId="7777777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D548301">
            <v:shapetype id="_x0000_t202" coordsize="21600,21600" o:spt="202" path="m,l,21600r21600,l21600,xe" w14:anchorId="512EEAED">
              <v:stroke joinstyle="miter"/>
              <v:path gradientshapeok="t" o:connecttype="rect"/>
            </v:shapetype>
            <v:shape id="Cuadro de texto 219" style="position:absolute;left:0;text-align:left;margin-left:-84.6pt;margin-top:30pt;width:1in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left-margin-area;mso-height-relative:page;v-text-anchor:middle" o:spid="_x0000_s1026" o:allowincell="f" fillcolor="#ffe066 [1945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">
              <v:textbox style="mso-fit-shape-to-text:t" inset=",0,,0">
                <w:txbxContent>
                  <w:p w:rsidR="008C36E2" w:rsidP="008C36E2" w:rsidRDefault="008C36E2" w14:paraId="672A6659" w14:textId="7777777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8C36E2">
      <w:rPr>
        <w:noProof/>
        <w:lang w:eastAsia="es-AR"/>
      </w:rPr>
      <w:drawing>
        <wp:anchor distT="0" distB="0" distL="114300" distR="114300" simplePos="0" relativeHeight="251658241" behindDoc="0" locked="0" layoutInCell="1" allowOverlap="1" wp14:anchorId="22029686" wp14:editId="58555045">
          <wp:simplePos x="0" y="0"/>
          <wp:positionH relativeFrom="margin">
            <wp:posOffset>3810</wp:posOffset>
          </wp:positionH>
          <wp:positionV relativeFrom="paragraph">
            <wp:posOffset>-209550</wp:posOffset>
          </wp:positionV>
          <wp:extent cx="1863917" cy="467139"/>
          <wp:effectExtent l="0" t="0" r="3175" b="952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logotipo horizontal version original-01 -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917" cy="467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A4C"/>
    <w:multiLevelType w:val="multilevel"/>
    <w:tmpl w:val="D116C8C8"/>
    <w:lvl w:ilvl="0">
      <w:start w:val="3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1" w15:restartNumberingAfterBreak="0">
    <w:nsid w:val="036911DF"/>
    <w:multiLevelType w:val="hybridMultilevel"/>
    <w:tmpl w:val="A2B8E6C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7E0"/>
    <w:multiLevelType w:val="hybridMultilevel"/>
    <w:tmpl w:val="EEE8BE34"/>
    <w:lvl w:ilvl="0" w:tplc="2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FB11B54"/>
    <w:multiLevelType w:val="multilevel"/>
    <w:tmpl w:val="2D58F316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03D2007"/>
    <w:multiLevelType w:val="multilevel"/>
    <w:tmpl w:val="BF9412C6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4890489"/>
    <w:multiLevelType w:val="multilevel"/>
    <w:tmpl w:val="68F61F22"/>
    <w:lvl w:ilvl="0">
      <w:start w:val="3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6" w15:restartNumberingAfterBreak="0">
    <w:nsid w:val="22B65ABC"/>
    <w:multiLevelType w:val="multilevel"/>
    <w:tmpl w:val="4AFE86FE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7" w15:restartNumberingAfterBreak="0">
    <w:nsid w:val="252B2B25"/>
    <w:multiLevelType w:val="multilevel"/>
    <w:tmpl w:val="E2C2D1F2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CA2736C"/>
    <w:multiLevelType w:val="multilevel"/>
    <w:tmpl w:val="734EE9E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9" w15:restartNumberingAfterBreak="0">
    <w:nsid w:val="2D740725"/>
    <w:multiLevelType w:val="hybridMultilevel"/>
    <w:tmpl w:val="8A8CAD1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454B57"/>
    <w:multiLevelType w:val="multilevel"/>
    <w:tmpl w:val="25DA8FF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4670811"/>
    <w:multiLevelType w:val="hybridMultilevel"/>
    <w:tmpl w:val="63C2A7A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7A67DE"/>
    <w:multiLevelType w:val="hybridMultilevel"/>
    <w:tmpl w:val="8E2CDA24"/>
    <w:lvl w:ilvl="0" w:tplc="A120F3F4">
      <w:start w:val="1"/>
      <w:numFmt w:val="bullet"/>
      <w:lvlText w:val="-"/>
      <w:lvlJc w:val="left"/>
      <w:pPr>
        <w:ind w:left="1065" w:hanging="360"/>
      </w:pPr>
      <w:rPr>
        <w:rFonts w:hint="default" w:ascii="Open Sans" w:hAnsi="Open Sans" w:eastAsia="Calibri" w:cs="Open Sans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3" w15:restartNumberingAfterBreak="0">
    <w:nsid w:val="356D4F44"/>
    <w:multiLevelType w:val="multilevel"/>
    <w:tmpl w:val="548AB78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64A6F1D"/>
    <w:multiLevelType w:val="hybridMultilevel"/>
    <w:tmpl w:val="699AC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A4C73"/>
    <w:multiLevelType w:val="multilevel"/>
    <w:tmpl w:val="46208A6E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40F66862"/>
    <w:multiLevelType w:val="multilevel"/>
    <w:tmpl w:val="73F641CC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471244C1"/>
    <w:multiLevelType w:val="hybridMultilevel"/>
    <w:tmpl w:val="A936FEA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F65CD8"/>
    <w:multiLevelType w:val="hybridMultilevel"/>
    <w:tmpl w:val="CEECE87E"/>
    <w:lvl w:ilvl="0" w:tplc="6F2E9CE6">
      <w:numFmt w:val="bullet"/>
      <w:lvlText w:val="-"/>
      <w:lvlJc w:val="left"/>
      <w:pPr>
        <w:ind w:left="720" w:hanging="360"/>
      </w:pPr>
      <w:rPr>
        <w:rFonts w:hint="default" w:ascii="Open Sans" w:hAnsi="Open Sans" w:eastAsia="Calibri" w:cs="Open San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B21778"/>
    <w:multiLevelType w:val="multilevel"/>
    <w:tmpl w:val="32D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A5B4935"/>
    <w:multiLevelType w:val="multilevel"/>
    <w:tmpl w:val="74FC5C04"/>
    <w:lvl w:ilvl="0">
      <w:start w:val="4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21" w15:restartNumberingAfterBreak="0">
    <w:nsid w:val="4C116988"/>
    <w:multiLevelType w:val="hybridMultilevel"/>
    <w:tmpl w:val="BF04990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D8D5322"/>
    <w:multiLevelType w:val="multilevel"/>
    <w:tmpl w:val="28CEC2EC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4FBB0B94"/>
    <w:multiLevelType w:val="multilevel"/>
    <w:tmpl w:val="B094BD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24" w15:restartNumberingAfterBreak="0">
    <w:nsid w:val="50256CD0"/>
    <w:multiLevelType w:val="multilevel"/>
    <w:tmpl w:val="604A6666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4A44F76"/>
    <w:multiLevelType w:val="multilevel"/>
    <w:tmpl w:val="5B7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A012D5C"/>
    <w:multiLevelType w:val="hybridMultilevel"/>
    <w:tmpl w:val="191A6162"/>
    <w:lvl w:ilvl="0" w:tplc="B5EED9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082714"/>
    <w:multiLevelType w:val="multilevel"/>
    <w:tmpl w:val="ED940EE8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672E2549"/>
    <w:multiLevelType w:val="multilevel"/>
    <w:tmpl w:val="489E389E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68333A75"/>
    <w:multiLevelType w:val="hybridMultilevel"/>
    <w:tmpl w:val="38CC5CF6"/>
    <w:lvl w:ilvl="0" w:tplc="32B6D642">
      <w:numFmt w:val="bullet"/>
      <w:lvlText w:val="-"/>
      <w:lvlJc w:val="left"/>
      <w:pPr>
        <w:ind w:left="720" w:hanging="360"/>
      </w:pPr>
      <w:rPr>
        <w:rFonts w:hint="default" w:ascii="Open Sans" w:hAnsi="Open Sans" w:eastAsia="Calibri" w:cs="Open San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878F1B6"/>
    <w:multiLevelType w:val="hybridMultilevel"/>
    <w:tmpl w:val="4C12C3E0"/>
    <w:lvl w:ilvl="0" w:tplc="0150D7C2">
      <w:start w:val="1"/>
      <w:numFmt w:val="decimal"/>
      <w:lvlText w:val="%1."/>
      <w:lvlJc w:val="left"/>
      <w:pPr>
        <w:ind w:left="720" w:hanging="360"/>
      </w:pPr>
    </w:lvl>
    <w:lvl w:ilvl="1" w:tplc="EE78F1E6">
      <w:start w:val="1"/>
      <w:numFmt w:val="lowerLetter"/>
      <w:lvlText w:val="%2."/>
      <w:lvlJc w:val="left"/>
      <w:pPr>
        <w:ind w:left="1440" w:hanging="360"/>
      </w:pPr>
    </w:lvl>
    <w:lvl w:ilvl="2" w:tplc="A3AC6CE8">
      <w:start w:val="1"/>
      <w:numFmt w:val="lowerRoman"/>
      <w:lvlText w:val="%3."/>
      <w:lvlJc w:val="right"/>
      <w:pPr>
        <w:ind w:left="2160" w:hanging="180"/>
      </w:pPr>
    </w:lvl>
    <w:lvl w:ilvl="3" w:tplc="82AEE4A6">
      <w:start w:val="1"/>
      <w:numFmt w:val="decimal"/>
      <w:lvlText w:val="%4."/>
      <w:lvlJc w:val="left"/>
      <w:pPr>
        <w:ind w:left="2880" w:hanging="360"/>
      </w:pPr>
    </w:lvl>
    <w:lvl w:ilvl="4" w:tplc="356E1962">
      <w:start w:val="1"/>
      <w:numFmt w:val="lowerLetter"/>
      <w:lvlText w:val="%5."/>
      <w:lvlJc w:val="left"/>
      <w:pPr>
        <w:ind w:left="3600" w:hanging="360"/>
      </w:pPr>
    </w:lvl>
    <w:lvl w:ilvl="5" w:tplc="18D620AC">
      <w:start w:val="1"/>
      <w:numFmt w:val="lowerRoman"/>
      <w:lvlText w:val="%6."/>
      <w:lvlJc w:val="right"/>
      <w:pPr>
        <w:ind w:left="4320" w:hanging="180"/>
      </w:pPr>
    </w:lvl>
    <w:lvl w:ilvl="6" w:tplc="DCAA251A">
      <w:start w:val="1"/>
      <w:numFmt w:val="decimal"/>
      <w:lvlText w:val="%7."/>
      <w:lvlJc w:val="left"/>
      <w:pPr>
        <w:ind w:left="5040" w:hanging="360"/>
      </w:pPr>
    </w:lvl>
    <w:lvl w:ilvl="7" w:tplc="C8E82476">
      <w:start w:val="1"/>
      <w:numFmt w:val="lowerLetter"/>
      <w:lvlText w:val="%8."/>
      <w:lvlJc w:val="left"/>
      <w:pPr>
        <w:ind w:left="5760" w:hanging="360"/>
      </w:pPr>
    </w:lvl>
    <w:lvl w:ilvl="8" w:tplc="043CDAB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07759"/>
    <w:multiLevelType w:val="multilevel"/>
    <w:tmpl w:val="C29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B9F767A"/>
    <w:multiLevelType w:val="hybridMultilevel"/>
    <w:tmpl w:val="F97E22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55826"/>
    <w:multiLevelType w:val="multilevel"/>
    <w:tmpl w:val="EB70B65E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BBF3E00"/>
    <w:multiLevelType w:val="hybridMultilevel"/>
    <w:tmpl w:val="10B8C2B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3D0FF4"/>
    <w:multiLevelType w:val="hybridMultilevel"/>
    <w:tmpl w:val="904E69C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17388E"/>
    <w:multiLevelType w:val="multilevel"/>
    <w:tmpl w:val="A246FD6A"/>
    <w:lvl w:ilvl="0">
      <w:start w:val="4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37" w15:restartNumberingAfterBreak="0">
    <w:nsid w:val="6EB261D8"/>
    <w:multiLevelType w:val="multilevel"/>
    <w:tmpl w:val="CC0697D8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38" w15:restartNumberingAfterBreak="0">
    <w:nsid w:val="713A1AE6"/>
    <w:multiLevelType w:val="hybridMultilevel"/>
    <w:tmpl w:val="91B2CF6E"/>
    <w:lvl w:ilvl="0" w:tplc="5692B664">
      <w:numFmt w:val="bullet"/>
      <w:lvlText w:val="-"/>
      <w:lvlJc w:val="left"/>
      <w:pPr>
        <w:ind w:left="720" w:hanging="360"/>
      </w:pPr>
      <w:rPr>
        <w:rFonts w:hint="default" w:ascii="Open Sans" w:hAnsi="Open Sans" w:eastAsia="Calibri" w:cs="Open San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3B3C18"/>
    <w:multiLevelType w:val="multilevel"/>
    <w:tmpl w:val="3B32517C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40" w15:restartNumberingAfterBreak="0">
    <w:nsid w:val="723655E9"/>
    <w:multiLevelType w:val="multilevel"/>
    <w:tmpl w:val="20AE3658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41" w15:restartNumberingAfterBreak="0">
    <w:nsid w:val="770C5C72"/>
    <w:multiLevelType w:val="hybridMultilevel"/>
    <w:tmpl w:val="99A6110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72D4170"/>
    <w:multiLevelType w:val="multilevel"/>
    <w:tmpl w:val="5546C4A8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43" w15:restartNumberingAfterBreak="0">
    <w:nsid w:val="7854760D"/>
    <w:multiLevelType w:val="multilevel"/>
    <w:tmpl w:val="64A22B6E"/>
    <w:lvl w:ilvl="0">
      <w:start w:val="1"/>
      <w:numFmt w:val="bullet"/>
      <w:lvlText w:val="o"/>
      <w:lvlJc w:val="left"/>
      <w:pPr>
        <w:tabs>
          <w:tab w:val="num" w:pos="72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44" w15:restartNumberingAfterBreak="0">
    <w:nsid w:val="7E736745"/>
    <w:multiLevelType w:val="multilevel"/>
    <w:tmpl w:val="328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71189393">
    <w:abstractNumId w:val="30"/>
  </w:num>
  <w:num w:numId="2" w16cid:durableId="1384019358">
    <w:abstractNumId w:val="26"/>
  </w:num>
  <w:num w:numId="3" w16cid:durableId="1310095377">
    <w:abstractNumId w:val="14"/>
  </w:num>
  <w:num w:numId="4" w16cid:durableId="557664985">
    <w:abstractNumId w:val="1"/>
  </w:num>
  <w:num w:numId="5" w16cid:durableId="1750612696">
    <w:abstractNumId w:val="38"/>
  </w:num>
  <w:num w:numId="6" w16cid:durableId="670304443">
    <w:abstractNumId w:val="29"/>
  </w:num>
  <w:num w:numId="7" w16cid:durableId="1750886024">
    <w:abstractNumId w:val="18"/>
  </w:num>
  <w:num w:numId="8" w16cid:durableId="196740955">
    <w:abstractNumId w:val="9"/>
  </w:num>
  <w:num w:numId="9" w16cid:durableId="1392267673">
    <w:abstractNumId w:val="17"/>
  </w:num>
  <w:num w:numId="10" w16cid:durableId="840897612">
    <w:abstractNumId w:val="41"/>
  </w:num>
  <w:num w:numId="11" w16cid:durableId="1479617025">
    <w:abstractNumId w:val="21"/>
  </w:num>
  <w:num w:numId="12" w16cid:durableId="514423213">
    <w:abstractNumId w:val="11"/>
  </w:num>
  <w:num w:numId="13" w16cid:durableId="910312985">
    <w:abstractNumId w:val="35"/>
  </w:num>
  <w:num w:numId="14" w16cid:durableId="2142307564">
    <w:abstractNumId w:val="34"/>
  </w:num>
  <w:num w:numId="15" w16cid:durableId="767893641">
    <w:abstractNumId w:val="12"/>
  </w:num>
  <w:num w:numId="16" w16cid:durableId="831599643">
    <w:abstractNumId w:val="2"/>
  </w:num>
  <w:num w:numId="17" w16cid:durableId="291978814">
    <w:abstractNumId w:val="19"/>
  </w:num>
  <w:num w:numId="18" w16cid:durableId="631980312">
    <w:abstractNumId w:val="32"/>
  </w:num>
  <w:num w:numId="19" w16cid:durableId="1580865967">
    <w:abstractNumId w:val="31"/>
  </w:num>
  <w:num w:numId="20" w16cid:durableId="305626349">
    <w:abstractNumId w:val="44"/>
  </w:num>
  <w:num w:numId="21" w16cid:durableId="1061639308">
    <w:abstractNumId w:val="25"/>
  </w:num>
  <w:num w:numId="22" w16cid:durableId="327711525">
    <w:abstractNumId w:val="23"/>
  </w:num>
  <w:num w:numId="23" w16cid:durableId="1458453398">
    <w:abstractNumId w:val="37"/>
  </w:num>
  <w:num w:numId="24" w16cid:durableId="546524975">
    <w:abstractNumId w:val="15"/>
  </w:num>
  <w:num w:numId="25" w16cid:durableId="1914126148">
    <w:abstractNumId w:val="42"/>
  </w:num>
  <w:num w:numId="26" w16cid:durableId="891312467">
    <w:abstractNumId w:val="43"/>
  </w:num>
  <w:num w:numId="27" w16cid:durableId="392778253">
    <w:abstractNumId w:val="0"/>
  </w:num>
  <w:num w:numId="28" w16cid:durableId="1032726565">
    <w:abstractNumId w:val="39"/>
  </w:num>
  <w:num w:numId="29" w16cid:durableId="1051460445">
    <w:abstractNumId w:val="36"/>
  </w:num>
  <w:num w:numId="30" w16cid:durableId="634027743">
    <w:abstractNumId w:val="22"/>
  </w:num>
  <w:num w:numId="31" w16cid:durableId="1814373250">
    <w:abstractNumId w:val="13"/>
  </w:num>
  <w:num w:numId="32" w16cid:durableId="1904876742">
    <w:abstractNumId w:val="24"/>
  </w:num>
  <w:num w:numId="33" w16cid:durableId="2022583602">
    <w:abstractNumId w:val="7"/>
  </w:num>
  <w:num w:numId="34" w16cid:durableId="964315822">
    <w:abstractNumId w:val="4"/>
  </w:num>
  <w:num w:numId="35" w16cid:durableId="521557817">
    <w:abstractNumId w:val="27"/>
  </w:num>
  <w:num w:numId="36" w16cid:durableId="1012340371">
    <w:abstractNumId w:val="28"/>
  </w:num>
  <w:num w:numId="37" w16cid:durableId="1949700788">
    <w:abstractNumId w:val="33"/>
  </w:num>
  <w:num w:numId="38" w16cid:durableId="26217879">
    <w:abstractNumId w:val="10"/>
  </w:num>
  <w:num w:numId="39" w16cid:durableId="567543780">
    <w:abstractNumId w:val="3"/>
  </w:num>
  <w:num w:numId="40" w16cid:durableId="1230311373">
    <w:abstractNumId w:val="16"/>
  </w:num>
  <w:num w:numId="41" w16cid:durableId="384181049">
    <w:abstractNumId w:val="40"/>
  </w:num>
  <w:num w:numId="42" w16cid:durableId="1083069875">
    <w:abstractNumId w:val="8"/>
  </w:num>
  <w:num w:numId="43" w16cid:durableId="407849595">
    <w:abstractNumId w:val="6"/>
  </w:num>
  <w:num w:numId="44" w16cid:durableId="1531140146">
    <w:abstractNumId w:val="5"/>
  </w:num>
  <w:num w:numId="45" w16cid:durableId="1265531391">
    <w:abstractNumId w:val="2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36"/>
    <w:rsid w:val="000014BF"/>
    <w:rsid w:val="00003DD6"/>
    <w:rsid w:val="00005AC3"/>
    <w:rsid w:val="00012967"/>
    <w:rsid w:val="00013063"/>
    <w:rsid w:val="0001474C"/>
    <w:rsid w:val="00016020"/>
    <w:rsid w:val="00017DFF"/>
    <w:rsid w:val="000202BA"/>
    <w:rsid w:val="00020533"/>
    <w:rsid w:val="000208C0"/>
    <w:rsid w:val="0002160A"/>
    <w:rsid w:val="00021AD3"/>
    <w:rsid w:val="000222AC"/>
    <w:rsid w:val="00023631"/>
    <w:rsid w:val="000242E4"/>
    <w:rsid w:val="0002434F"/>
    <w:rsid w:val="0002582B"/>
    <w:rsid w:val="000264A1"/>
    <w:rsid w:val="000333A1"/>
    <w:rsid w:val="00033C05"/>
    <w:rsid w:val="00033FDE"/>
    <w:rsid w:val="00034710"/>
    <w:rsid w:val="00036FB2"/>
    <w:rsid w:val="0003705E"/>
    <w:rsid w:val="0003777B"/>
    <w:rsid w:val="00042F1E"/>
    <w:rsid w:val="00043B8E"/>
    <w:rsid w:val="00046095"/>
    <w:rsid w:val="00047F50"/>
    <w:rsid w:val="00047FA8"/>
    <w:rsid w:val="0005063F"/>
    <w:rsid w:val="00050A5F"/>
    <w:rsid w:val="000517D6"/>
    <w:rsid w:val="000526D2"/>
    <w:rsid w:val="0005354A"/>
    <w:rsid w:val="00053F67"/>
    <w:rsid w:val="00055292"/>
    <w:rsid w:val="00056E85"/>
    <w:rsid w:val="000668BD"/>
    <w:rsid w:val="00071140"/>
    <w:rsid w:val="00071163"/>
    <w:rsid w:val="00072006"/>
    <w:rsid w:val="00073045"/>
    <w:rsid w:val="00074B67"/>
    <w:rsid w:val="000818A0"/>
    <w:rsid w:val="00081BC0"/>
    <w:rsid w:val="00081DAD"/>
    <w:rsid w:val="00083204"/>
    <w:rsid w:val="0008592E"/>
    <w:rsid w:val="00093D21"/>
    <w:rsid w:val="00095A2A"/>
    <w:rsid w:val="00097256"/>
    <w:rsid w:val="000A084A"/>
    <w:rsid w:val="000A0938"/>
    <w:rsid w:val="000A5989"/>
    <w:rsid w:val="000A650B"/>
    <w:rsid w:val="000A6D2A"/>
    <w:rsid w:val="000A6DC6"/>
    <w:rsid w:val="000B1488"/>
    <w:rsid w:val="000B5ABD"/>
    <w:rsid w:val="000B75D0"/>
    <w:rsid w:val="000C51C5"/>
    <w:rsid w:val="000C755F"/>
    <w:rsid w:val="000D05B5"/>
    <w:rsid w:val="000D236F"/>
    <w:rsid w:val="000D5423"/>
    <w:rsid w:val="000D7BEB"/>
    <w:rsid w:val="000E0C11"/>
    <w:rsid w:val="000E16C6"/>
    <w:rsid w:val="000E7222"/>
    <w:rsid w:val="000F0144"/>
    <w:rsid w:val="000F4CD0"/>
    <w:rsid w:val="000F7EEE"/>
    <w:rsid w:val="00101EB1"/>
    <w:rsid w:val="00105DDE"/>
    <w:rsid w:val="0010AD68"/>
    <w:rsid w:val="00110856"/>
    <w:rsid w:val="00112C23"/>
    <w:rsid w:val="00114AC4"/>
    <w:rsid w:val="00117695"/>
    <w:rsid w:val="001211FA"/>
    <w:rsid w:val="001216C3"/>
    <w:rsid w:val="00126E18"/>
    <w:rsid w:val="0012724B"/>
    <w:rsid w:val="00130DA8"/>
    <w:rsid w:val="00133231"/>
    <w:rsid w:val="00134CA1"/>
    <w:rsid w:val="00134D7D"/>
    <w:rsid w:val="001376C7"/>
    <w:rsid w:val="001405DE"/>
    <w:rsid w:val="0014310A"/>
    <w:rsid w:val="00146D38"/>
    <w:rsid w:val="00147669"/>
    <w:rsid w:val="0015096E"/>
    <w:rsid w:val="00150FE2"/>
    <w:rsid w:val="00153956"/>
    <w:rsid w:val="00154DF8"/>
    <w:rsid w:val="00154EBD"/>
    <w:rsid w:val="001578BA"/>
    <w:rsid w:val="00160642"/>
    <w:rsid w:val="001638CF"/>
    <w:rsid w:val="00167369"/>
    <w:rsid w:val="001702B0"/>
    <w:rsid w:val="00172096"/>
    <w:rsid w:val="001720A3"/>
    <w:rsid w:val="0017390E"/>
    <w:rsid w:val="00173BB6"/>
    <w:rsid w:val="00174A7F"/>
    <w:rsid w:val="00175285"/>
    <w:rsid w:val="0017742A"/>
    <w:rsid w:val="00181A50"/>
    <w:rsid w:val="00183DEE"/>
    <w:rsid w:val="00184210"/>
    <w:rsid w:val="00185910"/>
    <w:rsid w:val="00187D7F"/>
    <w:rsid w:val="00191EEC"/>
    <w:rsid w:val="001967E7"/>
    <w:rsid w:val="001A06B1"/>
    <w:rsid w:val="001A10D9"/>
    <w:rsid w:val="001A1C70"/>
    <w:rsid w:val="001A457F"/>
    <w:rsid w:val="001A4602"/>
    <w:rsid w:val="001A77FE"/>
    <w:rsid w:val="001A7887"/>
    <w:rsid w:val="001A7D40"/>
    <w:rsid w:val="001B0F3B"/>
    <w:rsid w:val="001B225A"/>
    <w:rsid w:val="001B3C19"/>
    <w:rsid w:val="001B5609"/>
    <w:rsid w:val="001B61A0"/>
    <w:rsid w:val="001B6C95"/>
    <w:rsid w:val="001B78C6"/>
    <w:rsid w:val="001C0432"/>
    <w:rsid w:val="001C105A"/>
    <w:rsid w:val="001C2082"/>
    <w:rsid w:val="001C21B4"/>
    <w:rsid w:val="001C2D5C"/>
    <w:rsid w:val="001C5591"/>
    <w:rsid w:val="001C55F9"/>
    <w:rsid w:val="001C7CC6"/>
    <w:rsid w:val="001D04EA"/>
    <w:rsid w:val="001D0A18"/>
    <w:rsid w:val="001D162A"/>
    <w:rsid w:val="001D2C67"/>
    <w:rsid w:val="001D41AA"/>
    <w:rsid w:val="001D51E7"/>
    <w:rsid w:val="001D6F92"/>
    <w:rsid w:val="001D76E0"/>
    <w:rsid w:val="001D7BCC"/>
    <w:rsid w:val="001E1AD9"/>
    <w:rsid w:val="001E6701"/>
    <w:rsid w:val="001F0D49"/>
    <w:rsid w:val="001F3ED1"/>
    <w:rsid w:val="001F3F8D"/>
    <w:rsid w:val="001F5CB6"/>
    <w:rsid w:val="001F65D5"/>
    <w:rsid w:val="001F6D02"/>
    <w:rsid w:val="0020040E"/>
    <w:rsid w:val="00200836"/>
    <w:rsid w:val="00200BC3"/>
    <w:rsid w:val="00206989"/>
    <w:rsid w:val="00210274"/>
    <w:rsid w:val="00211137"/>
    <w:rsid w:val="00211FAF"/>
    <w:rsid w:val="00213B78"/>
    <w:rsid w:val="00220ABE"/>
    <w:rsid w:val="0022500E"/>
    <w:rsid w:val="00225C8F"/>
    <w:rsid w:val="00225F8E"/>
    <w:rsid w:val="002318CB"/>
    <w:rsid w:val="0023531B"/>
    <w:rsid w:val="00240D11"/>
    <w:rsid w:val="00243529"/>
    <w:rsid w:val="00243910"/>
    <w:rsid w:val="00243BAE"/>
    <w:rsid w:val="00246BBE"/>
    <w:rsid w:val="00247D49"/>
    <w:rsid w:val="00250922"/>
    <w:rsid w:val="00250A54"/>
    <w:rsid w:val="002511D0"/>
    <w:rsid w:val="00251BD2"/>
    <w:rsid w:val="00251EB7"/>
    <w:rsid w:val="00256B31"/>
    <w:rsid w:val="0026050B"/>
    <w:rsid w:val="002613AB"/>
    <w:rsid w:val="002634BC"/>
    <w:rsid w:val="00265C01"/>
    <w:rsid w:val="00265E66"/>
    <w:rsid w:val="00274F0F"/>
    <w:rsid w:val="002759F7"/>
    <w:rsid w:val="00277800"/>
    <w:rsid w:val="00280352"/>
    <w:rsid w:val="00280DEA"/>
    <w:rsid w:val="002817E6"/>
    <w:rsid w:val="002835B8"/>
    <w:rsid w:val="0029347B"/>
    <w:rsid w:val="00293C16"/>
    <w:rsid w:val="00294652"/>
    <w:rsid w:val="00294967"/>
    <w:rsid w:val="00294B5C"/>
    <w:rsid w:val="002977FB"/>
    <w:rsid w:val="002A2C9B"/>
    <w:rsid w:val="002A3C80"/>
    <w:rsid w:val="002A6210"/>
    <w:rsid w:val="002A7745"/>
    <w:rsid w:val="002B1708"/>
    <w:rsid w:val="002B3263"/>
    <w:rsid w:val="002B56AB"/>
    <w:rsid w:val="002B5D28"/>
    <w:rsid w:val="002B6E28"/>
    <w:rsid w:val="002B794A"/>
    <w:rsid w:val="002C05F6"/>
    <w:rsid w:val="002C4D39"/>
    <w:rsid w:val="002C5A9C"/>
    <w:rsid w:val="002C6A71"/>
    <w:rsid w:val="002D715E"/>
    <w:rsid w:val="002D7A2A"/>
    <w:rsid w:val="002E05C8"/>
    <w:rsid w:val="002E0606"/>
    <w:rsid w:val="002E1328"/>
    <w:rsid w:val="002E19B8"/>
    <w:rsid w:val="002E2C23"/>
    <w:rsid w:val="002E31FE"/>
    <w:rsid w:val="002E7E45"/>
    <w:rsid w:val="002F1620"/>
    <w:rsid w:val="002F17CA"/>
    <w:rsid w:val="002F440D"/>
    <w:rsid w:val="002F6B97"/>
    <w:rsid w:val="0030034E"/>
    <w:rsid w:val="003007E1"/>
    <w:rsid w:val="003032AE"/>
    <w:rsid w:val="0030675D"/>
    <w:rsid w:val="0031139B"/>
    <w:rsid w:val="00312477"/>
    <w:rsid w:val="0031270A"/>
    <w:rsid w:val="00312D2D"/>
    <w:rsid w:val="00312F28"/>
    <w:rsid w:val="00313086"/>
    <w:rsid w:val="00315669"/>
    <w:rsid w:val="003161CB"/>
    <w:rsid w:val="00322078"/>
    <w:rsid w:val="00323682"/>
    <w:rsid w:val="00323AE2"/>
    <w:rsid w:val="00325B16"/>
    <w:rsid w:val="00326914"/>
    <w:rsid w:val="003270C9"/>
    <w:rsid w:val="00327A07"/>
    <w:rsid w:val="00331E19"/>
    <w:rsid w:val="00334A81"/>
    <w:rsid w:val="00340A8D"/>
    <w:rsid w:val="00340DD2"/>
    <w:rsid w:val="00343696"/>
    <w:rsid w:val="003436F8"/>
    <w:rsid w:val="00343B20"/>
    <w:rsid w:val="00344103"/>
    <w:rsid w:val="0034469F"/>
    <w:rsid w:val="0034520A"/>
    <w:rsid w:val="00350E7F"/>
    <w:rsid w:val="00351463"/>
    <w:rsid w:val="00351758"/>
    <w:rsid w:val="0035237D"/>
    <w:rsid w:val="00371661"/>
    <w:rsid w:val="0037432C"/>
    <w:rsid w:val="00374BBC"/>
    <w:rsid w:val="003752C6"/>
    <w:rsid w:val="003769A3"/>
    <w:rsid w:val="0038079A"/>
    <w:rsid w:val="00380DF1"/>
    <w:rsid w:val="00381CD6"/>
    <w:rsid w:val="00387B2C"/>
    <w:rsid w:val="00392B31"/>
    <w:rsid w:val="00394CA0"/>
    <w:rsid w:val="003A000E"/>
    <w:rsid w:val="003A1F5E"/>
    <w:rsid w:val="003A244F"/>
    <w:rsid w:val="003A2E7F"/>
    <w:rsid w:val="003A3CDC"/>
    <w:rsid w:val="003A3E5D"/>
    <w:rsid w:val="003A41E1"/>
    <w:rsid w:val="003A5D1F"/>
    <w:rsid w:val="003A61E8"/>
    <w:rsid w:val="003A69C0"/>
    <w:rsid w:val="003B0206"/>
    <w:rsid w:val="003C122C"/>
    <w:rsid w:val="003C1C1F"/>
    <w:rsid w:val="003C48B2"/>
    <w:rsid w:val="003C5F58"/>
    <w:rsid w:val="003C7129"/>
    <w:rsid w:val="003D4D09"/>
    <w:rsid w:val="003D701A"/>
    <w:rsid w:val="003D747B"/>
    <w:rsid w:val="003E26EB"/>
    <w:rsid w:val="003E3B69"/>
    <w:rsid w:val="003F5F74"/>
    <w:rsid w:val="004013DB"/>
    <w:rsid w:val="00402401"/>
    <w:rsid w:val="0040324D"/>
    <w:rsid w:val="00403FF1"/>
    <w:rsid w:val="00407C1A"/>
    <w:rsid w:val="004130A1"/>
    <w:rsid w:val="004132CC"/>
    <w:rsid w:val="00413398"/>
    <w:rsid w:val="00417069"/>
    <w:rsid w:val="004212BD"/>
    <w:rsid w:val="0042320E"/>
    <w:rsid w:val="00425797"/>
    <w:rsid w:val="00432DA7"/>
    <w:rsid w:val="00433656"/>
    <w:rsid w:val="0043365B"/>
    <w:rsid w:val="00433DAC"/>
    <w:rsid w:val="004363A4"/>
    <w:rsid w:val="00436CA8"/>
    <w:rsid w:val="00441874"/>
    <w:rsid w:val="00443CD9"/>
    <w:rsid w:val="00444769"/>
    <w:rsid w:val="004455A1"/>
    <w:rsid w:val="00445DCF"/>
    <w:rsid w:val="004479CC"/>
    <w:rsid w:val="00460FC7"/>
    <w:rsid w:val="00462DB2"/>
    <w:rsid w:val="00472CBF"/>
    <w:rsid w:val="004747CC"/>
    <w:rsid w:val="00474AA2"/>
    <w:rsid w:val="004758A4"/>
    <w:rsid w:val="00475A97"/>
    <w:rsid w:val="0047707A"/>
    <w:rsid w:val="00481FCC"/>
    <w:rsid w:val="004844BA"/>
    <w:rsid w:val="004858FA"/>
    <w:rsid w:val="0049393A"/>
    <w:rsid w:val="004A00A7"/>
    <w:rsid w:val="004A19B5"/>
    <w:rsid w:val="004A7EEB"/>
    <w:rsid w:val="004B06A2"/>
    <w:rsid w:val="004B0C87"/>
    <w:rsid w:val="004B1AA7"/>
    <w:rsid w:val="004B505B"/>
    <w:rsid w:val="004B5209"/>
    <w:rsid w:val="004B5E91"/>
    <w:rsid w:val="004B6698"/>
    <w:rsid w:val="004C3602"/>
    <w:rsid w:val="004C4462"/>
    <w:rsid w:val="004C4A13"/>
    <w:rsid w:val="004C5EB1"/>
    <w:rsid w:val="004C66C6"/>
    <w:rsid w:val="004C6A30"/>
    <w:rsid w:val="004D4E76"/>
    <w:rsid w:val="004D622D"/>
    <w:rsid w:val="004E0BD1"/>
    <w:rsid w:val="004E2985"/>
    <w:rsid w:val="004E6A4C"/>
    <w:rsid w:val="004E7059"/>
    <w:rsid w:val="004E7884"/>
    <w:rsid w:val="004F326E"/>
    <w:rsid w:val="004F3E06"/>
    <w:rsid w:val="004F40E9"/>
    <w:rsid w:val="00500F7A"/>
    <w:rsid w:val="00501E8E"/>
    <w:rsid w:val="00502A61"/>
    <w:rsid w:val="00506897"/>
    <w:rsid w:val="00511551"/>
    <w:rsid w:val="0051388B"/>
    <w:rsid w:val="00514EF9"/>
    <w:rsid w:val="005158CE"/>
    <w:rsid w:val="00521FA6"/>
    <w:rsid w:val="00523916"/>
    <w:rsid w:val="00526999"/>
    <w:rsid w:val="00527131"/>
    <w:rsid w:val="00527512"/>
    <w:rsid w:val="00527DB3"/>
    <w:rsid w:val="00531A91"/>
    <w:rsid w:val="005328EB"/>
    <w:rsid w:val="00533942"/>
    <w:rsid w:val="00535A30"/>
    <w:rsid w:val="00540176"/>
    <w:rsid w:val="005420AD"/>
    <w:rsid w:val="00542338"/>
    <w:rsid w:val="00544BE8"/>
    <w:rsid w:val="00547F15"/>
    <w:rsid w:val="00553EEF"/>
    <w:rsid w:val="005548CB"/>
    <w:rsid w:val="00555FDA"/>
    <w:rsid w:val="0056195E"/>
    <w:rsid w:val="00564F27"/>
    <w:rsid w:val="00565E0F"/>
    <w:rsid w:val="005678A6"/>
    <w:rsid w:val="005716A2"/>
    <w:rsid w:val="005737CF"/>
    <w:rsid w:val="00573BC8"/>
    <w:rsid w:val="005742F4"/>
    <w:rsid w:val="005765C5"/>
    <w:rsid w:val="00580921"/>
    <w:rsid w:val="005829F9"/>
    <w:rsid w:val="005945BB"/>
    <w:rsid w:val="00595991"/>
    <w:rsid w:val="005971C0"/>
    <w:rsid w:val="00597327"/>
    <w:rsid w:val="00597431"/>
    <w:rsid w:val="005A0014"/>
    <w:rsid w:val="005A0CA7"/>
    <w:rsid w:val="005A1062"/>
    <w:rsid w:val="005A3B7B"/>
    <w:rsid w:val="005A4FB2"/>
    <w:rsid w:val="005A5CBE"/>
    <w:rsid w:val="005A7A92"/>
    <w:rsid w:val="005B05CE"/>
    <w:rsid w:val="005B07F5"/>
    <w:rsid w:val="005B2AAA"/>
    <w:rsid w:val="005B348B"/>
    <w:rsid w:val="005B5430"/>
    <w:rsid w:val="005B577B"/>
    <w:rsid w:val="005B73D3"/>
    <w:rsid w:val="005B75FE"/>
    <w:rsid w:val="005C1347"/>
    <w:rsid w:val="005C2486"/>
    <w:rsid w:val="005C2E72"/>
    <w:rsid w:val="005C3C62"/>
    <w:rsid w:val="005C52B0"/>
    <w:rsid w:val="005C5A23"/>
    <w:rsid w:val="005D0AEE"/>
    <w:rsid w:val="005D0BBC"/>
    <w:rsid w:val="005D1D4B"/>
    <w:rsid w:val="005D30AC"/>
    <w:rsid w:val="005D5391"/>
    <w:rsid w:val="005D5EE5"/>
    <w:rsid w:val="005E409A"/>
    <w:rsid w:val="005E561D"/>
    <w:rsid w:val="005E5FEE"/>
    <w:rsid w:val="005E66E0"/>
    <w:rsid w:val="005E6853"/>
    <w:rsid w:val="005F084F"/>
    <w:rsid w:val="005F2B2E"/>
    <w:rsid w:val="006005C4"/>
    <w:rsid w:val="006033DB"/>
    <w:rsid w:val="006062DC"/>
    <w:rsid w:val="00607084"/>
    <w:rsid w:val="00607412"/>
    <w:rsid w:val="00612A33"/>
    <w:rsid w:val="006144D7"/>
    <w:rsid w:val="00616965"/>
    <w:rsid w:val="006201F7"/>
    <w:rsid w:val="00622391"/>
    <w:rsid w:val="0062326B"/>
    <w:rsid w:val="0063296C"/>
    <w:rsid w:val="006330E4"/>
    <w:rsid w:val="00633FEE"/>
    <w:rsid w:val="0063571A"/>
    <w:rsid w:val="00636410"/>
    <w:rsid w:val="00636B07"/>
    <w:rsid w:val="00637B02"/>
    <w:rsid w:val="00641BAD"/>
    <w:rsid w:val="00642BA5"/>
    <w:rsid w:val="006448E8"/>
    <w:rsid w:val="006472C4"/>
    <w:rsid w:val="006473C0"/>
    <w:rsid w:val="00650E73"/>
    <w:rsid w:val="0065341B"/>
    <w:rsid w:val="00654BD9"/>
    <w:rsid w:val="00654D8B"/>
    <w:rsid w:val="0065780B"/>
    <w:rsid w:val="006625FD"/>
    <w:rsid w:val="0066412D"/>
    <w:rsid w:val="0066683A"/>
    <w:rsid w:val="00670F54"/>
    <w:rsid w:val="00671ABD"/>
    <w:rsid w:val="00673DA0"/>
    <w:rsid w:val="006778FB"/>
    <w:rsid w:val="006804D9"/>
    <w:rsid w:val="0068151C"/>
    <w:rsid w:val="00681606"/>
    <w:rsid w:val="00685890"/>
    <w:rsid w:val="0068650E"/>
    <w:rsid w:val="00691341"/>
    <w:rsid w:val="00695015"/>
    <w:rsid w:val="00697A9A"/>
    <w:rsid w:val="006A21BB"/>
    <w:rsid w:val="006A4096"/>
    <w:rsid w:val="006A4C69"/>
    <w:rsid w:val="006B08F0"/>
    <w:rsid w:val="006B32D1"/>
    <w:rsid w:val="006B3873"/>
    <w:rsid w:val="006B491C"/>
    <w:rsid w:val="006B73E3"/>
    <w:rsid w:val="006C265C"/>
    <w:rsid w:val="006C43A3"/>
    <w:rsid w:val="006C47DB"/>
    <w:rsid w:val="006C53AE"/>
    <w:rsid w:val="006C58C7"/>
    <w:rsid w:val="006C5C70"/>
    <w:rsid w:val="006D0C06"/>
    <w:rsid w:val="006D0C6F"/>
    <w:rsid w:val="006D23B3"/>
    <w:rsid w:val="006E1D54"/>
    <w:rsid w:val="006E24E3"/>
    <w:rsid w:val="006E25A8"/>
    <w:rsid w:val="006E2F60"/>
    <w:rsid w:val="006E6FBE"/>
    <w:rsid w:val="006F1AB6"/>
    <w:rsid w:val="006F3DDE"/>
    <w:rsid w:val="006F3F07"/>
    <w:rsid w:val="006F494F"/>
    <w:rsid w:val="006F7EDD"/>
    <w:rsid w:val="00700C2F"/>
    <w:rsid w:val="007109F6"/>
    <w:rsid w:val="00713089"/>
    <w:rsid w:val="00714263"/>
    <w:rsid w:val="00715B69"/>
    <w:rsid w:val="00716843"/>
    <w:rsid w:val="007168A5"/>
    <w:rsid w:val="007168DB"/>
    <w:rsid w:val="007212F4"/>
    <w:rsid w:val="00722AC8"/>
    <w:rsid w:val="00723CEF"/>
    <w:rsid w:val="007303FE"/>
    <w:rsid w:val="00730433"/>
    <w:rsid w:val="00730EDA"/>
    <w:rsid w:val="00731269"/>
    <w:rsid w:val="00731404"/>
    <w:rsid w:val="0073564F"/>
    <w:rsid w:val="0073701E"/>
    <w:rsid w:val="00737C85"/>
    <w:rsid w:val="007420E7"/>
    <w:rsid w:val="00742109"/>
    <w:rsid w:val="00746ADB"/>
    <w:rsid w:val="00747F0F"/>
    <w:rsid w:val="007500A8"/>
    <w:rsid w:val="00752854"/>
    <w:rsid w:val="00752B13"/>
    <w:rsid w:val="00754AAD"/>
    <w:rsid w:val="00756567"/>
    <w:rsid w:val="00756B83"/>
    <w:rsid w:val="00757578"/>
    <w:rsid w:val="0076065E"/>
    <w:rsid w:val="007655C0"/>
    <w:rsid w:val="00766D4B"/>
    <w:rsid w:val="007675A6"/>
    <w:rsid w:val="00767943"/>
    <w:rsid w:val="00770492"/>
    <w:rsid w:val="007705F1"/>
    <w:rsid w:val="0077149D"/>
    <w:rsid w:val="00771FBC"/>
    <w:rsid w:val="0077300B"/>
    <w:rsid w:val="00775CC1"/>
    <w:rsid w:val="00776721"/>
    <w:rsid w:val="00776D8D"/>
    <w:rsid w:val="00780E24"/>
    <w:rsid w:val="0078432E"/>
    <w:rsid w:val="00785F2A"/>
    <w:rsid w:val="007867A3"/>
    <w:rsid w:val="00790529"/>
    <w:rsid w:val="0079264C"/>
    <w:rsid w:val="00794952"/>
    <w:rsid w:val="007952AF"/>
    <w:rsid w:val="007A1488"/>
    <w:rsid w:val="007A617D"/>
    <w:rsid w:val="007A6791"/>
    <w:rsid w:val="007B0C9C"/>
    <w:rsid w:val="007B37E4"/>
    <w:rsid w:val="007B3E73"/>
    <w:rsid w:val="007B5368"/>
    <w:rsid w:val="007B6739"/>
    <w:rsid w:val="007C130F"/>
    <w:rsid w:val="007D2B56"/>
    <w:rsid w:val="007D40A3"/>
    <w:rsid w:val="007D4BE0"/>
    <w:rsid w:val="007D5E46"/>
    <w:rsid w:val="007E2F0E"/>
    <w:rsid w:val="007E7CFB"/>
    <w:rsid w:val="007F0F57"/>
    <w:rsid w:val="007F315F"/>
    <w:rsid w:val="007F4F9A"/>
    <w:rsid w:val="008012B1"/>
    <w:rsid w:val="00802160"/>
    <w:rsid w:val="0080233C"/>
    <w:rsid w:val="00803DC5"/>
    <w:rsid w:val="00804DE1"/>
    <w:rsid w:val="00806A41"/>
    <w:rsid w:val="00806EF5"/>
    <w:rsid w:val="00810996"/>
    <w:rsid w:val="00811100"/>
    <w:rsid w:val="00813D43"/>
    <w:rsid w:val="0081485F"/>
    <w:rsid w:val="00815F0A"/>
    <w:rsid w:val="00817925"/>
    <w:rsid w:val="00820D25"/>
    <w:rsid w:val="0082199E"/>
    <w:rsid w:val="008245D1"/>
    <w:rsid w:val="008248FC"/>
    <w:rsid w:val="00824ACC"/>
    <w:rsid w:val="00826112"/>
    <w:rsid w:val="008401E8"/>
    <w:rsid w:val="008446CC"/>
    <w:rsid w:val="008449F5"/>
    <w:rsid w:val="0084665A"/>
    <w:rsid w:val="00847C25"/>
    <w:rsid w:val="00851329"/>
    <w:rsid w:val="00851541"/>
    <w:rsid w:val="00853118"/>
    <w:rsid w:val="00853D71"/>
    <w:rsid w:val="008542F7"/>
    <w:rsid w:val="008569B8"/>
    <w:rsid w:val="00856B1C"/>
    <w:rsid w:val="008576EF"/>
    <w:rsid w:val="008604BC"/>
    <w:rsid w:val="0086159C"/>
    <w:rsid w:val="00863A6F"/>
    <w:rsid w:val="00864908"/>
    <w:rsid w:val="0086559D"/>
    <w:rsid w:val="00867348"/>
    <w:rsid w:val="008677D2"/>
    <w:rsid w:val="00872116"/>
    <w:rsid w:val="008737A7"/>
    <w:rsid w:val="00874624"/>
    <w:rsid w:val="0087716E"/>
    <w:rsid w:val="00877D13"/>
    <w:rsid w:val="00880A10"/>
    <w:rsid w:val="00880FF1"/>
    <w:rsid w:val="00881804"/>
    <w:rsid w:val="00881D6E"/>
    <w:rsid w:val="00882A7C"/>
    <w:rsid w:val="0088519E"/>
    <w:rsid w:val="008915C2"/>
    <w:rsid w:val="0089205C"/>
    <w:rsid w:val="00893F35"/>
    <w:rsid w:val="00894EB4"/>
    <w:rsid w:val="00896E79"/>
    <w:rsid w:val="008A0AC1"/>
    <w:rsid w:val="008A1916"/>
    <w:rsid w:val="008A270F"/>
    <w:rsid w:val="008A2951"/>
    <w:rsid w:val="008A3E09"/>
    <w:rsid w:val="008A41A2"/>
    <w:rsid w:val="008A423D"/>
    <w:rsid w:val="008A5C2A"/>
    <w:rsid w:val="008A6035"/>
    <w:rsid w:val="008B1B3A"/>
    <w:rsid w:val="008B2CDC"/>
    <w:rsid w:val="008B7327"/>
    <w:rsid w:val="008C141E"/>
    <w:rsid w:val="008C2E16"/>
    <w:rsid w:val="008C36E2"/>
    <w:rsid w:val="008C398B"/>
    <w:rsid w:val="008C6A0F"/>
    <w:rsid w:val="008C79A4"/>
    <w:rsid w:val="008D0E32"/>
    <w:rsid w:val="008D3943"/>
    <w:rsid w:val="008E03BF"/>
    <w:rsid w:val="008E081B"/>
    <w:rsid w:val="008E25F5"/>
    <w:rsid w:val="008E2F07"/>
    <w:rsid w:val="008E74F9"/>
    <w:rsid w:val="008F1038"/>
    <w:rsid w:val="008F1567"/>
    <w:rsid w:val="008F2C19"/>
    <w:rsid w:val="008F74C3"/>
    <w:rsid w:val="0090153E"/>
    <w:rsid w:val="00901A00"/>
    <w:rsid w:val="009040AB"/>
    <w:rsid w:val="0090765A"/>
    <w:rsid w:val="00912DE0"/>
    <w:rsid w:val="00913B21"/>
    <w:rsid w:val="00914D66"/>
    <w:rsid w:val="00917088"/>
    <w:rsid w:val="009205FE"/>
    <w:rsid w:val="00925955"/>
    <w:rsid w:val="00926DF6"/>
    <w:rsid w:val="00926E91"/>
    <w:rsid w:val="009272BE"/>
    <w:rsid w:val="009275F4"/>
    <w:rsid w:val="00927E85"/>
    <w:rsid w:val="009421A6"/>
    <w:rsid w:val="009423F3"/>
    <w:rsid w:val="0094316D"/>
    <w:rsid w:val="009432E4"/>
    <w:rsid w:val="00943375"/>
    <w:rsid w:val="009437B0"/>
    <w:rsid w:val="009450AA"/>
    <w:rsid w:val="0094553E"/>
    <w:rsid w:val="00946FF6"/>
    <w:rsid w:val="00950478"/>
    <w:rsid w:val="009506FE"/>
    <w:rsid w:val="00951D6A"/>
    <w:rsid w:val="00954A30"/>
    <w:rsid w:val="00962868"/>
    <w:rsid w:val="0096290F"/>
    <w:rsid w:val="0096487A"/>
    <w:rsid w:val="00964EC2"/>
    <w:rsid w:val="00966493"/>
    <w:rsid w:val="009664CF"/>
    <w:rsid w:val="00966FC9"/>
    <w:rsid w:val="00967888"/>
    <w:rsid w:val="00971B0B"/>
    <w:rsid w:val="00975E3F"/>
    <w:rsid w:val="00976165"/>
    <w:rsid w:val="00976795"/>
    <w:rsid w:val="00981772"/>
    <w:rsid w:val="009825FA"/>
    <w:rsid w:val="00990DD7"/>
    <w:rsid w:val="00993748"/>
    <w:rsid w:val="00993F96"/>
    <w:rsid w:val="009A0869"/>
    <w:rsid w:val="009A2D81"/>
    <w:rsid w:val="009A3CFB"/>
    <w:rsid w:val="009A3F93"/>
    <w:rsid w:val="009A43BE"/>
    <w:rsid w:val="009A49DD"/>
    <w:rsid w:val="009A58E7"/>
    <w:rsid w:val="009A7880"/>
    <w:rsid w:val="009A7DE2"/>
    <w:rsid w:val="009B1EDF"/>
    <w:rsid w:val="009B44EB"/>
    <w:rsid w:val="009B591C"/>
    <w:rsid w:val="009B59D4"/>
    <w:rsid w:val="009B7801"/>
    <w:rsid w:val="009C0FD2"/>
    <w:rsid w:val="009C167B"/>
    <w:rsid w:val="009C4339"/>
    <w:rsid w:val="009C4F6A"/>
    <w:rsid w:val="009C68D8"/>
    <w:rsid w:val="009C76E1"/>
    <w:rsid w:val="009C7B68"/>
    <w:rsid w:val="009D0669"/>
    <w:rsid w:val="009D2140"/>
    <w:rsid w:val="009D29CA"/>
    <w:rsid w:val="009D2A70"/>
    <w:rsid w:val="009D62C9"/>
    <w:rsid w:val="009D71B5"/>
    <w:rsid w:val="009E1E2C"/>
    <w:rsid w:val="009E3F1D"/>
    <w:rsid w:val="009E7197"/>
    <w:rsid w:val="009F02F2"/>
    <w:rsid w:val="009F0965"/>
    <w:rsid w:val="009F6444"/>
    <w:rsid w:val="00A01386"/>
    <w:rsid w:val="00A01C6C"/>
    <w:rsid w:val="00A06180"/>
    <w:rsid w:val="00A06FE1"/>
    <w:rsid w:val="00A0731C"/>
    <w:rsid w:val="00A10469"/>
    <w:rsid w:val="00A1231C"/>
    <w:rsid w:val="00A13A83"/>
    <w:rsid w:val="00A140F6"/>
    <w:rsid w:val="00A1675F"/>
    <w:rsid w:val="00A16E5D"/>
    <w:rsid w:val="00A17BF8"/>
    <w:rsid w:val="00A21AE2"/>
    <w:rsid w:val="00A24CEC"/>
    <w:rsid w:val="00A27196"/>
    <w:rsid w:val="00A27CFC"/>
    <w:rsid w:val="00A30718"/>
    <w:rsid w:val="00A3142E"/>
    <w:rsid w:val="00A32270"/>
    <w:rsid w:val="00A32857"/>
    <w:rsid w:val="00A32E76"/>
    <w:rsid w:val="00A33284"/>
    <w:rsid w:val="00A35489"/>
    <w:rsid w:val="00A44291"/>
    <w:rsid w:val="00A464C5"/>
    <w:rsid w:val="00A47A43"/>
    <w:rsid w:val="00A52035"/>
    <w:rsid w:val="00A52276"/>
    <w:rsid w:val="00A523E2"/>
    <w:rsid w:val="00A619AF"/>
    <w:rsid w:val="00A6310F"/>
    <w:rsid w:val="00A651AB"/>
    <w:rsid w:val="00A709C0"/>
    <w:rsid w:val="00A73EE6"/>
    <w:rsid w:val="00A76274"/>
    <w:rsid w:val="00A773D2"/>
    <w:rsid w:val="00A77F00"/>
    <w:rsid w:val="00A82A01"/>
    <w:rsid w:val="00A84ABD"/>
    <w:rsid w:val="00A85742"/>
    <w:rsid w:val="00A9034E"/>
    <w:rsid w:val="00A903E6"/>
    <w:rsid w:val="00A90658"/>
    <w:rsid w:val="00A9205C"/>
    <w:rsid w:val="00A92D25"/>
    <w:rsid w:val="00A93DDB"/>
    <w:rsid w:val="00A9461B"/>
    <w:rsid w:val="00A97460"/>
    <w:rsid w:val="00AA07BA"/>
    <w:rsid w:val="00AA2818"/>
    <w:rsid w:val="00AA4AF3"/>
    <w:rsid w:val="00AA4CDD"/>
    <w:rsid w:val="00AA4F05"/>
    <w:rsid w:val="00AA533D"/>
    <w:rsid w:val="00AB1ABA"/>
    <w:rsid w:val="00AB4709"/>
    <w:rsid w:val="00AB69DF"/>
    <w:rsid w:val="00AB6DA9"/>
    <w:rsid w:val="00AC10F9"/>
    <w:rsid w:val="00AC20F5"/>
    <w:rsid w:val="00AC3B52"/>
    <w:rsid w:val="00AC7EC2"/>
    <w:rsid w:val="00AD2E3F"/>
    <w:rsid w:val="00AD38BB"/>
    <w:rsid w:val="00AD5E00"/>
    <w:rsid w:val="00AD7726"/>
    <w:rsid w:val="00AE1831"/>
    <w:rsid w:val="00AE2443"/>
    <w:rsid w:val="00AE2C54"/>
    <w:rsid w:val="00AE4248"/>
    <w:rsid w:val="00AE7AC5"/>
    <w:rsid w:val="00AF63EC"/>
    <w:rsid w:val="00B01067"/>
    <w:rsid w:val="00B02842"/>
    <w:rsid w:val="00B04211"/>
    <w:rsid w:val="00B0653B"/>
    <w:rsid w:val="00B06C65"/>
    <w:rsid w:val="00B10B91"/>
    <w:rsid w:val="00B118FC"/>
    <w:rsid w:val="00B1331C"/>
    <w:rsid w:val="00B15C46"/>
    <w:rsid w:val="00B20FF5"/>
    <w:rsid w:val="00B22FBA"/>
    <w:rsid w:val="00B24DEB"/>
    <w:rsid w:val="00B30555"/>
    <w:rsid w:val="00B30697"/>
    <w:rsid w:val="00B32B7B"/>
    <w:rsid w:val="00B37852"/>
    <w:rsid w:val="00B42D8D"/>
    <w:rsid w:val="00B44526"/>
    <w:rsid w:val="00B46822"/>
    <w:rsid w:val="00B479B9"/>
    <w:rsid w:val="00B50921"/>
    <w:rsid w:val="00B51A74"/>
    <w:rsid w:val="00B51DE7"/>
    <w:rsid w:val="00B525AE"/>
    <w:rsid w:val="00B5302E"/>
    <w:rsid w:val="00B533C6"/>
    <w:rsid w:val="00B53A2F"/>
    <w:rsid w:val="00B53A68"/>
    <w:rsid w:val="00B578CA"/>
    <w:rsid w:val="00B60D37"/>
    <w:rsid w:val="00B6388F"/>
    <w:rsid w:val="00B66050"/>
    <w:rsid w:val="00B664A7"/>
    <w:rsid w:val="00B6673A"/>
    <w:rsid w:val="00B701C7"/>
    <w:rsid w:val="00B715AE"/>
    <w:rsid w:val="00B71A66"/>
    <w:rsid w:val="00B803DA"/>
    <w:rsid w:val="00B81EE6"/>
    <w:rsid w:val="00B8352E"/>
    <w:rsid w:val="00B852C2"/>
    <w:rsid w:val="00B868DD"/>
    <w:rsid w:val="00B869E8"/>
    <w:rsid w:val="00B8710C"/>
    <w:rsid w:val="00B912B7"/>
    <w:rsid w:val="00B94E12"/>
    <w:rsid w:val="00B95F33"/>
    <w:rsid w:val="00B96AF7"/>
    <w:rsid w:val="00BA1BEA"/>
    <w:rsid w:val="00BA27AB"/>
    <w:rsid w:val="00BA29AA"/>
    <w:rsid w:val="00BB19E2"/>
    <w:rsid w:val="00BB30D9"/>
    <w:rsid w:val="00BB6E84"/>
    <w:rsid w:val="00BC0470"/>
    <w:rsid w:val="00BD1804"/>
    <w:rsid w:val="00BD5EB2"/>
    <w:rsid w:val="00BE085E"/>
    <w:rsid w:val="00BE0E78"/>
    <w:rsid w:val="00BE26F3"/>
    <w:rsid w:val="00BE5D62"/>
    <w:rsid w:val="00BF019D"/>
    <w:rsid w:val="00BF107A"/>
    <w:rsid w:val="00BF1C3E"/>
    <w:rsid w:val="00BF45CB"/>
    <w:rsid w:val="00BF7AC3"/>
    <w:rsid w:val="00C02F24"/>
    <w:rsid w:val="00C042E5"/>
    <w:rsid w:val="00C04417"/>
    <w:rsid w:val="00C047EC"/>
    <w:rsid w:val="00C07B16"/>
    <w:rsid w:val="00C10706"/>
    <w:rsid w:val="00C137F7"/>
    <w:rsid w:val="00C162C0"/>
    <w:rsid w:val="00C16388"/>
    <w:rsid w:val="00C1638B"/>
    <w:rsid w:val="00C26B8B"/>
    <w:rsid w:val="00C27FC7"/>
    <w:rsid w:val="00C30299"/>
    <w:rsid w:val="00C31877"/>
    <w:rsid w:val="00C33EE0"/>
    <w:rsid w:val="00C3648E"/>
    <w:rsid w:val="00C40F8A"/>
    <w:rsid w:val="00C42669"/>
    <w:rsid w:val="00C4374A"/>
    <w:rsid w:val="00C45B4A"/>
    <w:rsid w:val="00C45D33"/>
    <w:rsid w:val="00C46108"/>
    <w:rsid w:val="00C463BA"/>
    <w:rsid w:val="00C46A24"/>
    <w:rsid w:val="00C46FDF"/>
    <w:rsid w:val="00C50D73"/>
    <w:rsid w:val="00C55F98"/>
    <w:rsid w:val="00C5694D"/>
    <w:rsid w:val="00C56E9D"/>
    <w:rsid w:val="00C5712F"/>
    <w:rsid w:val="00C576E3"/>
    <w:rsid w:val="00C60E88"/>
    <w:rsid w:val="00C60F9B"/>
    <w:rsid w:val="00C62188"/>
    <w:rsid w:val="00C62BDA"/>
    <w:rsid w:val="00C63FFA"/>
    <w:rsid w:val="00C64499"/>
    <w:rsid w:val="00C65966"/>
    <w:rsid w:val="00C65DB0"/>
    <w:rsid w:val="00C6691E"/>
    <w:rsid w:val="00C67C17"/>
    <w:rsid w:val="00C7191F"/>
    <w:rsid w:val="00C74049"/>
    <w:rsid w:val="00C7538A"/>
    <w:rsid w:val="00C76E16"/>
    <w:rsid w:val="00C77315"/>
    <w:rsid w:val="00C84662"/>
    <w:rsid w:val="00C9195F"/>
    <w:rsid w:val="00C93A0D"/>
    <w:rsid w:val="00C972B8"/>
    <w:rsid w:val="00CA16BB"/>
    <w:rsid w:val="00CA1FEF"/>
    <w:rsid w:val="00CA2CCA"/>
    <w:rsid w:val="00CA3167"/>
    <w:rsid w:val="00CA4345"/>
    <w:rsid w:val="00CA62C7"/>
    <w:rsid w:val="00CA7F54"/>
    <w:rsid w:val="00CB06C1"/>
    <w:rsid w:val="00CB2ACC"/>
    <w:rsid w:val="00CB7D82"/>
    <w:rsid w:val="00CC0E70"/>
    <w:rsid w:val="00CC1433"/>
    <w:rsid w:val="00CC162B"/>
    <w:rsid w:val="00CC1BB8"/>
    <w:rsid w:val="00CC279C"/>
    <w:rsid w:val="00CC408F"/>
    <w:rsid w:val="00CC4C90"/>
    <w:rsid w:val="00CC5667"/>
    <w:rsid w:val="00CC6168"/>
    <w:rsid w:val="00CC7FB0"/>
    <w:rsid w:val="00CD16C0"/>
    <w:rsid w:val="00CD2243"/>
    <w:rsid w:val="00CD24ED"/>
    <w:rsid w:val="00CD29BC"/>
    <w:rsid w:val="00CD3157"/>
    <w:rsid w:val="00CD342E"/>
    <w:rsid w:val="00CE088F"/>
    <w:rsid w:val="00CE44EA"/>
    <w:rsid w:val="00CF13A4"/>
    <w:rsid w:val="00CF3A76"/>
    <w:rsid w:val="00D000F9"/>
    <w:rsid w:val="00D0163E"/>
    <w:rsid w:val="00D02C4F"/>
    <w:rsid w:val="00D02C78"/>
    <w:rsid w:val="00D0322F"/>
    <w:rsid w:val="00D06568"/>
    <w:rsid w:val="00D10535"/>
    <w:rsid w:val="00D11248"/>
    <w:rsid w:val="00D11363"/>
    <w:rsid w:val="00D138F1"/>
    <w:rsid w:val="00D202A9"/>
    <w:rsid w:val="00D20D42"/>
    <w:rsid w:val="00D2366A"/>
    <w:rsid w:val="00D2661C"/>
    <w:rsid w:val="00D273E4"/>
    <w:rsid w:val="00D30892"/>
    <w:rsid w:val="00D31FCC"/>
    <w:rsid w:val="00D327E2"/>
    <w:rsid w:val="00D32B33"/>
    <w:rsid w:val="00D404C7"/>
    <w:rsid w:val="00D405A4"/>
    <w:rsid w:val="00D40FEE"/>
    <w:rsid w:val="00D41B5B"/>
    <w:rsid w:val="00D41CED"/>
    <w:rsid w:val="00D42104"/>
    <w:rsid w:val="00D44941"/>
    <w:rsid w:val="00D44F64"/>
    <w:rsid w:val="00D47DC1"/>
    <w:rsid w:val="00D5000B"/>
    <w:rsid w:val="00D50FD6"/>
    <w:rsid w:val="00D5261C"/>
    <w:rsid w:val="00D540EE"/>
    <w:rsid w:val="00D55D68"/>
    <w:rsid w:val="00D60509"/>
    <w:rsid w:val="00D61EE3"/>
    <w:rsid w:val="00D62136"/>
    <w:rsid w:val="00D62731"/>
    <w:rsid w:val="00D63BF7"/>
    <w:rsid w:val="00D65ADD"/>
    <w:rsid w:val="00D65F7B"/>
    <w:rsid w:val="00D665AB"/>
    <w:rsid w:val="00D67A31"/>
    <w:rsid w:val="00D72477"/>
    <w:rsid w:val="00D7416B"/>
    <w:rsid w:val="00D74945"/>
    <w:rsid w:val="00D76546"/>
    <w:rsid w:val="00D770E5"/>
    <w:rsid w:val="00D84880"/>
    <w:rsid w:val="00D90760"/>
    <w:rsid w:val="00D90EF0"/>
    <w:rsid w:val="00D93035"/>
    <w:rsid w:val="00D93497"/>
    <w:rsid w:val="00D93D88"/>
    <w:rsid w:val="00D940BE"/>
    <w:rsid w:val="00D97327"/>
    <w:rsid w:val="00DA0EB7"/>
    <w:rsid w:val="00DA1296"/>
    <w:rsid w:val="00DA13E3"/>
    <w:rsid w:val="00DA1FFB"/>
    <w:rsid w:val="00DA3D67"/>
    <w:rsid w:val="00DA4006"/>
    <w:rsid w:val="00DA4358"/>
    <w:rsid w:val="00DA4539"/>
    <w:rsid w:val="00DA5D6E"/>
    <w:rsid w:val="00DA6EB0"/>
    <w:rsid w:val="00DA7109"/>
    <w:rsid w:val="00DA7BD9"/>
    <w:rsid w:val="00DB2B2C"/>
    <w:rsid w:val="00DB324E"/>
    <w:rsid w:val="00DB3DD2"/>
    <w:rsid w:val="00DB4212"/>
    <w:rsid w:val="00DB4293"/>
    <w:rsid w:val="00DB5733"/>
    <w:rsid w:val="00DB7EF3"/>
    <w:rsid w:val="00DC025F"/>
    <w:rsid w:val="00DC454E"/>
    <w:rsid w:val="00DC6A04"/>
    <w:rsid w:val="00DD16C9"/>
    <w:rsid w:val="00DD1FD5"/>
    <w:rsid w:val="00DD3217"/>
    <w:rsid w:val="00DD516F"/>
    <w:rsid w:val="00DD6123"/>
    <w:rsid w:val="00DD6662"/>
    <w:rsid w:val="00DD7859"/>
    <w:rsid w:val="00DD7A2C"/>
    <w:rsid w:val="00DE0B04"/>
    <w:rsid w:val="00DE1639"/>
    <w:rsid w:val="00DE1B35"/>
    <w:rsid w:val="00DF38F1"/>
    <w:rsid w:val="00DF42A1"/>
    <w:rsid w:val="00DF54DE"/>
    <w:rsid w:val="00DF591E"/>
    <w:rsid w:val="00E1164A"/>
    <w:rsid w:val="00E20084"/>
    <w:rsid w:val="00E208A6"/>
    <w:rsid w:val="00E21D99"/>
    <w:rsid w:val="00E2499B"/>
    <w:rsid w:val="00E2626D"/>
    <w:rsid w:val="00E27B87"/>
    <w:rsid w:val="00E3013B"/>
    <w:rsid w:val="00E308C8"/>
    <w:rsid w:val="00E34F9F"/>
    <w:rsid w:val="00E422FB"/>
    <w:rsid w:val="00E43069"/>
    <w:rsid w:val="00E45518"/>
    <w:rsid w:val="00E46030"/>
    <w:rsid w:val="00E4798B"/>
    <w:rsid w:val="00E50DA2"/>
    <w:rsid w:val="00E5224E"/>
    <w:rsid w:val="00E52F96"/>
    <w:rsid w:val="00E5580D"/>
    <w:rsid w:val="00E60A17"/>
    <w:rsid w:val="00E6284C"/>
    <w:rsid w:val="00E6304F"/>
    <w:rsid w:val="00E635E4"/>
    <w:rsid w:val="00E63DC7"/>
    <w:rsid w:val="00E664E7"/>
    <w:rsid w:val="00E66FCF"/>
    <w:rsid w:val="00E71E11"/>
    <w:rsid w:val="00E72F49"/>
    <w:rsid w:val="00E759DB"/>
    <w:rsid w:val="00E76678"/>
    <w:rsid w:val="00E76EA8"/>
    <w:rsid w:val="00E84C6D"/>
    <w:rsid w:val="00E84FE8"/>
    <w:rsid w:val="00E85B31"/>
    <w:rsid w:val="00E914B8"/>
    <w:rsid w:val="00E92D3B"/>
    <w:rsid w:val="00E940B6"/>
    <w:rsid w:val="00E95B77"/>
    <w:rsid w:val="00EA0D79"/>
    <w:rsid w:val="00EA0E4B"/>
    <w:rsid w:val="00EA10F7"/>
    <w:rsid w:val="00EA2D45"/>
    <w:rsid w:val="00EA4BBD"/>
    <w:rsid w:val="00EA6C8A"/>
    <w:rsid w:val="00EB0BF3"/>
    <w:rsid w:val="00EB2A98"/>
    <w:rsid w:val="00EB569B"/>
    <w:rsid w:val="00EC3268"/>
    <w:rsid w:val="00EC405B"/>
    <w:rsid w:val="00EC5724"/>
    <w:rsid w:val="00EC5A39"/>
    <w:rsid w:val="00EC7A22"/>
    <w:rsid w:val="00ED1F7F"/>
    <w:rsid w:val="00ED245B"/>
    <w:rsid w:val="00ED279C"/>
    <w:rsid w:val="00ED4A4E"/>
    <w:rsid w:val="00ED62E9"/>
    <w:rsid w:val="00ED6750"/>
    <w:rsid w:val="00ED6FB7"/>
    <w:rsid w:val="00EE043C"/>
    <w:rsid w:val="00EE2719"/>
    <w:rsid w:val="00EE55EE"/>
    <w:rsid w:val="00EE6FED"/>
    <w:rsid w:val="00EF1E32"/>
    <w:rsid w:val="00EF46EB"/>
    <w:rsid w:val="00EF51CF"/>
    <w:rsid w:val="00EF5A56"/>
    <w:rsid w:val="00F001E4"/>
    <w:rsid w:val="00F024CE"/>
    <w:rsid w:val="00F033F1"/>
    <w:rsid w:val="00F05317"/>
    <w:rsid w:val="00F053D9"/>
    <w:rsid w:val="00F06398"/>
    <w:rsid w:val="00F076BC"/>
    <w:rsid w:val="00F12145"/>
    <w:rsid w:val="00F14A47"/>
    <w:rsid w:val="00F15324"/>
    <w:rsid w:val="00F16766"/>
    <w:rsid w:val="00F16BCF"/>
    <w:rsid w:val="00F2090B"/>
    <w:rsid w:val="00F22B98"/>
    <w:rsid w:val="00F23CB6"/>
    <w:rsid w:val="00F24E88"/>
    <w:rsid w:val="00F2558B"/>
    <w:rsid w:val="00F26DEC"/>
    <w:rsid w:val="00F27073"/>
    <w:rsid w:val="00F27798"/>
    <w:rsid w:val="00F30985"/>
    <w:rsid w:val="00F314DE"/>
    <w:rsid w:val="00F3271B"/>
    <w:rsid w:val="00F33A3A"/>
    <w:rsid w:val="00F40E7F"/>
    <w:rsid w:val="00F421E1"/>
    <w:rsid w:val="00F459A0"/>
    <w:rsid w:val="00F4723B"/>
    <w:rsid w:val="00F51B10"/>
    <w:rsid w:val="00F51E92"/>
    <w:rsid w:val="00F52FA3"/>
    <w:rsid w:val="00F549B7"/>
    <w:rsid w:val="00F54F9E"/>
    <w:rsid w:val="00F631F2"/>
    <w:rsid w:val="00F63B4A"/>
    <w:rsid w:val="00F7763C"/>
    <w:rsid w:val="00F77A2E"/>
    <w:rsid w:val="00F852F6"/>
    <w:rsid w:val="00F91B61"/>
    <w:rsid w:val="00F954D8"/>
    <w:rsid w:val="00F95D5C"/>
    <w:rsid w:val="00F97E67"/>
    <w:rsid w:val="00FA1DC7"/>
    <w:rsid w:val="00FA4904"/>
    <w:rsid w:val="00FB0605"/>
    <w:rsid w:val="00FB5234"/>
    <w:rsid w:val="00FB5AA3"/>
    <w:rsid w:val="00FB6E27"/>
    <w:rsid w:val="00FB79C3"/>
    <w:rsid w:val="00FC27E4"/>
    <w:rsid w:val="00FC2CA2"/>
    <w:rsid w:val="00FC2EEE"/>
    <w:rsid w:val="00FC3A50"/>
    <w:rsid w:val="00FC3A55"/>
    <w:rsid w:val="00FC4797"/>
    <w:rsid w:val="00FC4B63"/>
    <w:rsid w:val="00FC58DC"/>
    <w:rsid w:val="00FD4BA9"/>
    <w:rsid w:val="00FD56CF"/>
    <w:rsid w:val="00FE22EC"/>
    <w:rsid w:val="00FE2458"/>
    <w:rsid w:val="00FE38E1"/>
    <w:rsid w:val="00FE3D69"/>
    <w:rsid w:val="00FE461C"/>
    <w:rsid w:val="00FE4FF9"/>
    <w:rsid w:val="00FE6C09"/>
    <w:rsid w:val="00FF096F"/>
    <w:rsid w:val="00FF2E02"/>
    <w:rsid w:val="00FF3094"/>
    <w:rsid w:val="00FF64CA"/>
    <w:rsid w:val="00FF6B6C"/>
    <w:rsid w:val="00FF6C47"/>
    <w:rsid w:val="00FF7354"/>
    <w:rsid w:val="1390DEA0"/>
    <w:rsid w:val="1BC302F4"/>
    <w:rsid w:val="1D68495B"/>
    <w:rsid w:val="2DF36268"/>
    <w:rsid w:val="39E3DC77"/>
    <w:rsid w:val="3AE11569"/>
    <w:rsid w:val="3F8D72B2"/>
    <w:rsid w:val="4B62EB2C"/>
    <w:rsid w:val="4EF4DCE6"/>
    <w:rsid w:val="4FF7E14A"/>
    <w:rsid w:val="5ED79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5C781"/>
  <w15:chartTrackingRefBased/>
  <w15:docId w15:val="{9044B056-3625-469D-84F7-013FF2CD1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D11"/>
    <w:pPr>
      <w:spacing w:after="0" w:line="240" w:lineRule="auto"/>
    </w:pPr>
    <w:rPr>
      <w:rFonts w:ascii="Open Sans" w:hAnsi="Open Sans" w:eastAsia="Calibri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0D11"/>
    <w:pPr>
      <w:keepNext/>
      <w:keepLines/>
      <w:spacing w:before="480" w:after="240"/>
      <w:jc w:val="both"/>
      <w:outlineLvl w:val="0"/>
    </w:pPr>
    <w:rPr>
      <w:rFonts w:eastAsiaTheme="majorEastAsia" w:cstheme="majorBidi"/>
      <w:color w:val="FFCC00" w:themeColor="accent6"/>
      <w:sz w:val="32"/>
      <w:szCs w:val="32"/>
      <w:lang w:val="es-AR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08"/>
    <w:pPr>
      <w:keepNext/>
      <w:keepLines/>
      <w:spacing w:before="200" w:after="120"/>
      <w:jc w:val="both"/>
      <w:outlineLvl w:val="1"/>
    </w:pPr>
    <w:rPr>
      <w:rFonts w:asciiTheme="majorHAnsi" w:hAnsiTheme="majorHAnsi" w:eastAsiaTheme="majorEastAsia" w:cstheme="majorBidi"/>
      <w:color w:val="3C3C3B" w:themeColor="accent4"/>
      <w:sz w:val="28"/>
      <w:szCs w:val="28"/>
      <w:lang w:val="es-AR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1708"/>
    <w:pPr>
      <w:keepNext/>
      <w:keepLines/>
      <w:spacing w:before="40"/>
      <w:jc w:val="both"/>
      <w:outlineLvl w:val="2"/>
    </w:pPr>
    <w:rPr>
      <w:rFonts w:asciiTheme="majorHAnsi" w:hAnsiTheme="majorHAnsi" w:eastAsiaTheme="majorEastAsia" w:cstheme="majorBidi"/>
      <w:color w:val="3C3C3B" w:themeColor="accent4"/>
      <w:lang w:val="es-AR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3"/>
    </w:pPr>
    <w:rPr>
      <w:rFonts w:asciiTheme="majorHAnsi" w:hAnsiTheme="majorHAnsi" w:eastAsiaTheme="majorEastAsia" w:cstheme="majorBidi"/>
      <w:color w:val="3C3C3B" w:themeColor="accent4"/>
      <w:sz w:val="22"/>
      <w:szCs w:val="22"/>
      <w:lang w:val="es-AR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4"/>
    </w:pPr>
    <w:rPr>
      <w:rFonts w:asciiTheme="majorHAnsi" w:hAnsiTheme="majorHAnsi" w:eastAsiaTheme="majorEastAsia" w:cstheme="majorBidi"/>
      <w:color w:val="3C3C3B" w:themeColor="accent4"/>
      <w:sz w:val="22"/>
      <w:szCs w:val="22"/>
      <w:lang w:val="es-AR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5"/>
    </w:pPr>
    <w:rPr>
      <w:rFonts w:asciiTheme="majorHAnsi" w:hAnsiTheme="majorHAnsi" w:eastAsiaTheme="majorEastAsia" w:cstheme="majorBidi"/>
      <w:i/>
      <w:iCs/>
      <w:color w:val="3C3C3B" w:themeColor="accent4"/>
      <w:sz w:val="21"/>
      <w:szCs w:val="21"/>
      <w:lang w:val="es-AR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3C3C3B" w:themeColor="accent4"/>
      <w:sz w:val="21"/>
      <w:szCs w:val="21"/>
      <w:lang w:val="es-AR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7"/>
    </w:pPr>
    <w:rPr>
      <w:rFonts w:asciiTheme="majorHAnsi" w:hAnsiTheme="majorHAnsi" w:eastAsiaTheme="majorEastAsia" w:cstheme="majorBidi"/>
      <w:b/>
      <w:bCs/>
      <w:color w:val="3C3C3B" w:themeColor="accent4"/>
      <w:sz w:val="20"/>
      <w:szCs w:val="20"/>
      <w:lang w:val="es-AR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8"/>
    </w:pPr>
    <w:rPr>
      <w:rFonts w:asciiTheme="majorHAnsi" w:hAnsiTheme="majorHAnsi" w:eastAsiaTheme="majorEastAsia" w:cstheme="majorBidi"/>
      <w:b/>
      <w:bCs/>
      <w:i/>
      <w:iCs/>
      <w:color w:val="3C3C3B" w:themeColor="accent4"/>
      <w:sz w:val="20"/>
      <w:szCs w:val="20"/>
      <w:lang w:val="es-AR" w:eastAsia="en-U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40D11"/>
    <w:rPr>
      <w:rFonts w:ascii="Open Sans" w:hAnsi="Open Sans" w:eastAsiaTheme="majorEastAsia" w:cstheme="majorBidi"/>
      <w:color w:val="FFCC00" w:themeColor="accent6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2B1708"/>
    <w:rPr>
      <w:rFonts w:asciiTheme="majorHAnsi" w:hAnsiTheme="majorHAnsi" w:eastAsiaTheme="majorEastAsia" w:cstheme="majorBidi"/>
      <w:color w:val="3C3C3B" w:themeColor="accent4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2B1708"/>
    <w:rPr>
      <w:rFonts w:asciiTheme="majorHAnsi" w:hAnsiTheme="majorHAnsi" w:eastAsiaTheme="majorEastAsia" w:cstheme="majorBidi"/>
      <w:color w:val="3C3C3B" w:themeColor="accent4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B1708"/>
    <w:rPr>
      <w:rFonts w:asciiTheme="majorHAnsi" w:hAnsiTheme="majorHAnsi" w:eastAsiaTheme="majorEastAsia" w:cstheme="majorBidi"/>
      <w:color w:val="3C3C3B" w:themeColor="accent4"/>
      <w:sz w:val="22"/>
      <w:szCs w:val="22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B1708"/>
    <w:rPr>
      <w:rFonts w:asciiTheme="majorHAnsi" w:hAnsiTheme="majorHAnsi" w:eastAsiaTheme="majorEastAsia" w:cstheme="majorBidi"/>
      <w:color w:val="3C3C3B" w:themeColor="accent4"/>
      <w:sz w:val="22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B1708"/>
    <w:rPr>
      <w:rFonts w:asciiTheme="majorHAnsi" w:hAnsiTheme="majorHAnsi" w:eastAsiaTheme="majorEastAsia" w:cstheme="majorBidi"/>
      <w:i/>
      <w:iCs/>
      <w:color w:val="3C3C3B" w:themeColor="accent4"/>
      <w:sz w:val="21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B1708"/>
    <w:rPr>
      <w:rFonts w:asciiTheme="majorHAnsi" w:hAnsiTheme="majorHAnsi" w:eastAsiaTheme="majorEastAsia" w:cstheme="majorBidi"/>
      <w:i/>
      <w:iCs/>
      <w:color w:val="3C3C3B" w:themeColor="accent4"/>
      <w:sz w:val="21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B1708"/>
    <w:rPr>
      <w:rFonts w:asciiTheme="majorHAnsi" w:hAnsiTheme="majorHAnsi" w:eastAsiaTheme="majorEastAsia" w:cstheme="majorBidi"/>
      <w:b/>
      <w:bCs/>
      <w:color w:val="3C3C3B" w:themeColor="accent4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B1708"/>
    <w:rPr>
      <w:rFonts w:asciiTheme="majorHAnsi" w:hAnsiTheme="majorHAnsi" w:eastAsiaTheme="majorEastAsia" w:cstheme="majorBidi"/>
      <w:b/>
      <w:bCs/>
      <w:i/>
      <w:iCs/>
      <w:color w:val="3C3C3B" w:themeColor="accent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1708"/>
    <w:pPr>
      <w:spacing w:after="120"/>
      <w:jc w:val="both"/>
    </w:pPr>
    <w:rPr>
      <w:rFonts w:asciiTheme="minorHAnsi" w:hAnsiTheme="minorHAnsi" w:eastAsiaTheme="minorEastAsia" w:cstheme="minorBidi"/>
      <w:b/>
      <w:bCs/>
      <w:smallCaps/>
      <w:color w:val="595959" w:themeColor="text1" w:themeTint="A6"/>
      <w:spacing w:val="6"/>
      <w:sz w:val="20"/>
      <w:szCs w:val="20"/>
      <w:lang w:val="es-AR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B1708"/>
    <w:pPr>
      <w:spacing w:before="240" w:after="240"/>
      <w:contextualSpacing/>
      <w:jc w:val="center"/>
    </w:pPr>
    <w:rPr>
      <w:rFonts w:asciiTheme="majorHAnsi" w:hAnsiTheme="majorHAnsi" w:eastAsiaTheme="majorEastAsia" w:cstheme="majorBidi"/>
      <w:color w:val="FFCC00" w:themeColor="accent6"/>
      <w:spacing w:val="-10"/>
      <w:sz w:val="56"/>
      <w:szCs w:val="56"/>
      <w:lang w:val="es-AR" w:eastAsia="en-US"/>
    </w:rPr>
  </w:style>
  <w:style w:type="character" w:styleId="TtuloCar" w:customStyle="1">
    <w:name w:val="Título Car"/>
    <w:basedOn w:val="Fuentedeprrafopredeter"/>
    <w:link w:val="Ttulo"/>
    <w:uiPriority w:val="10"/>
    <w:rsid w:val="002B1708"/>
    <w:rPr>
      <w:rFonts w:asciiTheme="majorHAnsi" w:hAnsiTheme="majorHAnsi" w:eastAsiaTheme="majorEastAsia" w:cstheme="majorBidi"/>
      <w:color w:val="FFCC00" w:themeColor="accent6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708"/>
    <w:pPr>
      <w:numPr>
        <w:ilvl w:val="1"/>
      </w:numPr>
      <w:spacing w:after="120"/>
      <w:jc w:val="both"/>
    </w:pPr>
    <w:rPr>
      <w:rFonts w:asciiTheme="majorHAnsi" w:hAnsiTheme="majorHAnsi" w:eastAsiaTheme="majorEastAsia" w:cstheme="majorBidi"/>
      <w:lang w:val="es-AR" w:eastAsia="en-US"/>
    </w:rPr>
  </w:style>
  <w:style w:type="character" w:styleId="SubttuloCar" w:customStyle="1">
    <w:name w:val="Subtítulo Car"/>
    <w:basedOn w:val="Fuentedeprrafopredeter"/>
    <w:link w:val="Subttulo"/>
    <w:uiPriority w:val="11"/>
    <w:rsid w:val="002B1708"/>
    <w:rPr>
      <w:rFonts w:asciiTheme="majorHAnsi" w:hAnsiTheme="majorHAnsi" w:eastAsiaTheme="majorEastAsia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708"/>
    <w:rPr>
      <w:b/>
      <w:bCs/>
    </w:rPr>
  </w:style>
  <w:style w:type="character" w:styleId="nfasis">
    <w:name w:val="Emphasis"/>
    <w:basedOn w:val="Fuentedeprrafopredeter"/>
    <w:uiPriority w:val="20"/>
    <w:qFormat/>
    <w:rsid w:val="002B1708"/>
    <w:rPr>
      <w:i/>
      <w:iCs/>
    </w:rPr>
  </w:style>
  <w:style w:type="paragraph" w:styleId="Sinespaciado">
    <w:name w:val="No Spacing"/>
    <w:link w:val="SinespaciadoCar"/>
    <w:uiPriority w:val="1"/>
    <w:qFormat/>
    <w:rsid w:val="002B1708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2B1708"/>
  </w:style>
  <w:style w:type="paragraph" w:styleId="Prrafodelista">
    <w:name w:val="List Paragraph"/>
    <w:basedOn w:val="Normal"/>
    <w:uiPriority w:val="34"/>
    <w:qFormat/>
    <w:rsid w:val="002B1708"/>
    <w:pPr>
      <w:spacing w:after="120" w:line="264" w:lineRule="auto"/>
      <w:ind w:left="720"/>
      <w:contextualSpacing/>
      <w:jc w:val="both"/>
    </w:pPr>
    <w:rPr>
      <w:rFonts w:asciiTheme="minorHAnsi" w:hAnsiTheme="minorHAnsi" w:eastAsiaTheme="minorEastAsia" w:cstheme="minorBidi"/>
      <w:sz w:val="20"/>
      <w:szCs w:val="20"/>
      <w:lang w:val="es-AR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2B1708"/>
    <w:pPr>
      <w:spacing w:before="160" w:after="120" w:line="264" w:lineRule="auto"/>
      <w:ind w:left="720" w:right="720"/>
      <w:jc w:val="both"/>
    </w:pPr>
    <w:rPr>
      <w:rFonts w:asciiTheme="minorHAnsi" w:hAnsiTheme="minorHAnsi" w:eastAsiaTheme="minorEastAsia" w:cstheme="minorBidi"/>
      <w:i/>
      <w:iCs/>
      <w:color w:val="404040" w:themeColor="text1" w:themeTint="BF"/>
      <w:sz w:val="20"/>
      <w:szCs w:val="20"/>
      <w:lang w:val="es-AR" w:eastAsia="en-US"/>
    </w:rPr>
  </w:style>
  <w:style w:type="character" w:styleId="CitaCar" w:customStyle="1">
    <w:name w:val="Cita Car"/>
    <w:basedOn w:val="Fuentedeprrafopredeter"/>
    <w:link w:val="Cita"/>
    <w:uiPriority w:val="29"/>
    <w:rsid w:val="002B17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708"/>
    <w:pPr>
      <w:pBdr>
        <w:left w:val="single" w:color="4F81BD" w:themeColor="accent1" w:sz="18" w:space="12"/>
      </w:pBdr>
      <w:spacing w:before="100" w:beforeAutospacing="1" w:after="120" w:line="300" w:lineRule="auto"/>
      <w:ind w:left="1224" w:right="1224"/>
      <w:jc w:val="both"/>
    </w:pPr>
    <w:rPr>
      <w:rFonts w:asciiTheme="majorHAnsi" w:hAnsiTheme="majorHAnsi" w:eastAsiaTheme="majorEastAsia" w:cstheme="majorBidi"/>
      <w:color w:val="4F81BD" w:themeColor="accent1"/>
      <w:sz w:val="28"/>
      <w:szCs w:val="28"/>
      <w:lang w:val="es-AR" w:eastAsia="en-U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B1708"/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B17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B170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170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B170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B170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170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C36E2"/>
    <w:pPr>
      <w:tabs>
        <w:tab w:val="center" w:pos="4419"/>
        <w:tab w:val="right" w:pos="8838"/>
      </w:tabs>
      <w:jc w:val="both"/>
    </w:pPr>
    <w:rPr>
      <w:rFonts w:asciiTheme="minorHAnsi" w:hAnsiTheme="minorHAnsi" w:eastAsiaTheme="minorEastAsia" w:cstheme="minorBidi"/>
      <w:sz w:val="20"/>
      <w:szCs w:val="20"/>
      <w:lang w:val="es-AR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8C36E2"/>
  </w:style>
  <w:style w:type="paragraph" w:styleId="Piedepgina">
    <w:name w:val="footer"/>
    <w:basedOn w:val="Normal"/>
    <w:link w:val="PiedepginaCar"/>
    <w:uiPriority w:val="99"/>
    <w:unhideWhenUsed/>
    <w:rsid w:val="008C36E2"/>
    <w:pPr>
      <w:tabs>
        <w:tab w:val="center" w:pos="4419"/>
        <w:tab w:val="right" w:pos="8838"/>
      </w:tabs>
      <w:jc w:val="both"/>
    </w:pPr>
    <w:rPr>
      <w:rFonts w:asciiTheme="minorHAnsi" w:hAnsiTheme="minorHAnsi" w:eastAsiaTheme="minorEastAsia" w:cstheme="minorBidi"/>
      <w:sz w:val="20"/>
      <w:szCs w:val="20"/>
      <w:lang w:val="es-AR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C36E2"/>
  </w:style>
  <w:style w:type="table" w:styleId="Tablaconcuadrcula">
    <w:name w:val="Table Grid"/>
    <w:basedOn w:val="Tablanormal"/>
    <w:uiPriority w:val="39"/>
    <w:rsid w:val="00A520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B30D9"/>
    <w:pPr>
      <w:spacing w:before="100" w:beforeAutospacing="1" w:after="100" w:afterAutospacing="1"/>
    </w:pPr>
    <w:rPr>
      <w:rFonts w:eastAsia="Times New Roman"/>
    </w:rPr>
  </w:style>
  <w:style w:type="character" w:styleId="normaltextrun" w:customStyle="1">
    <w:name w:val="normaltextrun"/>
    <w:basedOn w:val="Fuentedeprrafopredeter"/>
    <w:rsid w:val="00BB30D9"/>
  </w:style>
  <w:style w:type="character" w:styleId="eop" w:customStyle="1">
    <w:name w:val="eop"/>
    <w:basedOn w:val="Fuentedeprrafopredeter"/>
    <w:rsid w:val="00BB30D9"/>
  </w:style>
  <w:style w:type="character" w:styleId="spellingerror" w:customStyle="1">
    <w:name w:val="spellingerror"/>
    <w:basedOn w:val="Fuentedeprrafopredeter"/>
    <w:rsid w:val="00BB30D9"/>
  </w:style>
  <w:style w:type="character" w:styleId="contextualspellingandgrammarerror" w:customStyle="1">
    <w:name w:val="contextualspellingandgrammarerror"/>
    <w:basedOn w:val="Fuentedeprrafopredeter"/>
    <w:rsid w:val="00BB30D9"/>
  </w:style>
  <w:style w:type="paragraph" w:styleId="Textosinformato">
    <w:name w:val="Plain Text"/>
    <w:basedOn w:val="Normal"/>
    <w:link w:val="TextosinformatoCar"/>
    <w:uiPriority w:val="99"/>
    <w:unhideWhenUsed/>
    <w:rsid w:val="002F6B97"/>
    <w:rPr>
      <w:rFonts w:ascii="Courier New" w:hAnsi="Courier New" w:cs="Courier New"/>
      <w:sz w:val="20"/>
      <w:szCs w:val="20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2F6B97"/>
    <w:rPr>
      <w:rFonts w:ascii="Courier New" w:hAnsi="Courier New" w:eastAsia="Calibri" w:cs="Courier New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D4B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B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D4E76"/>
    <w:pPr>
      <w:spacing w:before="100" w:beforeAutospacing="1" w:after="100" w:afterAutospacing="1"/>
    </w:pPr>
    <w:rPr>
      <w:rFonts w:eastAsia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9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HOJA%20MEMBRETADA%202019.dotx" TargetMode="External"/></Relationships>
</file>

<file path=word/theme/theme1.xml><?xml version="1.0" encoding="utf-8"?>
<a:theme xmlns:a="http://schemas.openxmlformats.org/drawingml/2006/main" name="Office Theme">
  <a:themeElements>
    <a:clrScheme name="Pi Consulti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3C3C3B"/>
      </a:accent4>
      <a:accent5>
        <a:srgbClr val="FFED00"/>
      </a:accent5>
      <a:accent6>
        <a:srgbClr val="FFCC00"/>
      </a:accent6>
      <a:hlink>
        <a:srgbClr val="0000FF"/>
      </a:hlink>
      <a:folHlink>
        <a:srgbClr val="800080"/>
      </a:folHlink>
    </a:clrScheme>
    <a:fontScheme name="Pi Consulting">
      <a:majorFont>
        <a:latin typeface="Odin Rounde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9a870a-a55b-4dd5-b327-da0eab6361ff">
      <Terms xmlns="http://schemas.microsoft.com/office/infopath/2007/PartnerControls"/>
    </lcf76f155ced4ddcb4097134ff3c332f>
    <TaxCatchAll xmlns="0cb1d570-494b-4a3b-ae0d-472425643640" xsi:nil="true"/>
    <Tag xmlns="de9a870a-a55b-4dd5-b327-da0eab6361ff" xsi:nil="true"/>
    <VideoDescription xmlns="de9a870a-a55b-4dd5-b327-da0eab6361f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5E1A088CA5A4BBB89D2DAAB47C3B3" ma:contentTypeVersion="20" ma:contentTypeDescription="Crear nuevo documento." ma:contentTypeScope="" ma:versionID="31d0a835a725dc096b23053cef80f214">
  <xsd:schema xmlns:xsd="http://www.w3.org/2001/XMLSchema" xmlns:xs="http://www.w3.org/2001/XMLSchema" xmlns:p="http://schemas.microsoft.com/office/2006/metadata/properties" xmlns:ns2="de9a870a-a55b-4dd5-b327-da0eab6361ff" xmlns:ns3="0cb1d570-494b-4a3b-ae0d-472425643640" targetNamespace="http://schemas.microsoft.com/office/2006/metadata/properties" ma:root="true" ma:fieldsID="65a9a5aab4e9e713d4fb08d9cb53a17a" ns2:_="" ns3:_="">
    <xsd:import namespace="de9a870a-a55b-4dd5-b327-da0eab6361ff"/>
    <xsd:import namespace="0cb1d570-494b-4a3b-ae0d-472425643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Tag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VideoDescrip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870a-a55b-4dd5-b327-da0eab636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Tag" ma:index="13" nillable="true" ma:displayName="Tag" ma:internalName="Tag">
      <xsd:simpleType>
        <xsd:restriction base="dms:Text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2494772e-87f5-4ee7-9a82-86e3b71383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VideoDescription" ma:index="25" nillable="true" ma:displayName="VideoDescription" ma:format="Dropdown" ma:internalName="VideoDescription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d570-494b-4a3b-ae0d-472425643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0c1f93e-275a-442f-a2f0-fbbe5c891d25}" ma:internalName="TaxCatchAll" ma:showField="CatchAllData" ma:web="0cb1d570-494b-4a3b-ae0d-472425643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8EBCE-BC86-4909-99CC-B974313CC1F0}">
  <ds:schemaRefs>
    <ds:schemaRef ds:uri="http://schemas.microsoft.com/office/2006/metadata/properties"/>
    <ds:schemaRef ds:uri="http://schemas.microsoft.com/office/infopath/2007/PartnerControls"/>
    <ds:schemaRef ds:uri="de9a870a-a55b-4dd5-b327-da0eab6361ff"/>
    <ds:schemaRef ds:uri="0cb1d570-494b-4a3b-ae0d-472425643640"/>
  </ds:schemaRefs>
</ds:datastoreItem>
</file>

<file path=customXml/itemProps2.xml><?xml version="1.0" encoding="utf-8"?>
<ds:datastoreItem xmlns:ds="http://schemas.openxmlformats.org/officeDocument/2006/customXml" ds:itemID="{9CE28114-9C92-4AD5-B096-C036E51A20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099313-7433-42C0-A1AC-6ABA18A16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870a-a55b-4dd5-b327-da0eab6361ff"/>
    <ds:schemaRef ds:uri="0cb1d570-494b-4a3b-ae0d-472425643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725C1-F7A8-4EC1-A9F2-C0F3AB0563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HOJA MEMBRETADA 2019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para los Documentos de Word</dc:title>
  <dc:subject/>
  <dc:creator>Bianca Tosto</dc:creator>
  <keywords>Bianca Tosto</keywords>
  <dc:description/>
  <lastModifiedBy>Juan Soaje</lastModifiedBy>
  <revision>3</revision>
  <lastPrinted>2021-11-04T21:41:00.0000000Z</lastPrinted>
  <dcterms:created xsi:type="dcterms:W3CDTF">2024-12-09T18:43:00.0000000Z</dcterms:created>
  <dcterms:modified xsi:type="dcterms:W3CDTF">2024-12-09T19:05:20.9320943Z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0x010100E8E5E1A088CA5A4BBB89D2DAAB47C3B3</vt:lpwstr>
  </property>
  <property fmtid="{D5CDD505-2E9C-101B-9397-08002B2CF9AE}" pid="3" name="MediaServiceImageTags">
    <vt:lpwstr/>
  </property>
</Properties>
</file>